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98A865" w14:textId="46DFBDDB" w:rsidR="00595D1D" w:rsidRDefault="00165CCC" w:rsidP="00595D1D">
      <w:pPr>
        <w:pStyle w:val="Title1"/>
        <w:rPr>
          <w:rFonts w:ascii="Times" w:hAnsi="Times"/>
        </w:rPr>
      </w:pPr>
      <w:r>
        <w:rPr>
          <w:rFonts w:ascii="Times" w:hAnsi="Times" w:cs="AppleSystemUIFont"/>
          <w:color w:val="353535"/>
        </w:rPr>
        <w:t>Automatically Selecting Best Features During Semantic Similarity Measure</w:t>
      </w:r>
    </w:p>
    <w:p w14:paraId="4B80DD45" w14:textId="25C8C24E" w:rsidR="00595D1D" w:rsidRDefault="004570E6" w:rsidP="00595D1D">
      <w:pPr>
        <w:pStyle w:val="author"/>
        <w:spacing w:after="0"/>
        <w:rPr>
          <w:rFonts w:ascii="Times" w:hAnsi="Times"/>
          <w:b/>
          <w:sz w:val="20"/>
          <w:szCs w:val="20"/>
          <w:lang w:val="de-DE"/>
        </w:rPr>
      </w:pPr>
      <w:r>
        <w:rPr>
          <w:rFonts w:ascii="Times" w:hAnsi="Times"/>
          <w:b/>
          <w:sz w:val="20"/>
          <w:szCs w:val="20"/>
          <w:lang w:val="de-DE"/>
        </w:rPr>
        <w:t>Lasang Jimba Tamang</w:t>
      </w:r>
    </w:p>
    <w:p w14:paraId="29B56AD9" w14:textId="077FF915" w:rsidR="00595D1D" w:rsidRDefault="00495A8C" w:rsidP="00595D1D">
      <w:pPr>
        <w:pStyle w:val="authorinfo"/>
        <w:rPr>
          <w:rFonts w:ascii="Times" w:hAnsi="Times"/>
          <w:sz w:val="20"/>
          <w:szCs w:val="20"/>
          <w:lang w:val="de-DE"/>
        </w:rPr>
      </w:pPr>
      <w:r>
        <w:rPr>
          <w:rFonts w:ascii="Times" w:hAnsi="Times"/>
          <w:sz w:val="20"/>
          <w:lang w:val="de-DE"/>
        </w:rPr>
        <w:t>University o</w:t>
      </w:r>
      <w:r w:rsidR="00595D1D">
        <w:rPr>
          <w:rFonts w:ascii="Times" w:hAnsi="Times"/>
          <w:sz w:val="20"/>
          <w:szCs w:val="20"/>
          <w:lang w:val="de-DE"/>
        </w:rPr>
        <w:t xml:space="preserve">f Memphis, Memphis, </w:t>
      </w:r>
      <w:r w:rsidR="00595D1D">
        <w:rPr>
          <w:rFonts w:ascii="Times" w:hAnsi="Times"/>
          <w:sz w:val="20"/>
          <w:lang w:val="de-DE"/>
        </w:rPr>
        <w:t>Tennessee</w:t>
      </w:r>
    </w:p>
    <w:p w14:paraId="2FD0C4F3" w14:textId="7E041DFA" w:rsidR="00595D1D" w:rsidRDefault="004570E6" w:rsidP="00595D1D">
      <w:pPr>
        <w:pStyle w:val="email"/>
        <w:rPr>
          <w:rFonts w:ascii="Times" w:hAnsi="Times"/>
          <w:szCs w:val="18"/>
          <w:lang w:val="de-DE"/>
        </w:rPr>
      </w:pPr>
      <w:r>
        <w:rPr>
          <w:rStyle w:val="Hyperlink"/>
          <w:rFonts w:ascii="Times" w:hAnsi="Times"/>
          <w:szCs w:val="18"/>
          <w:lang w:val="de-DE"/>
        </w:rPr>
        <w:t>ljtamang</w:t>
      </w:r>
      <w:r w:rsidR="00595D1D">
        <w:rPr>
          <w:rStyle w:val="Hyperlink"/>
          <w:rFonts w:ascii="Times" w:hAnsi="Times"/>
          <w:szCs w:val="18"/>
          <w:lang w:val="de-DE"/>
        </w:rPr>
        <w:t>@memphis.edu</w:t>
      </w:r>
    </w:p>
    <w:p w14:paraId="6C762E32" w14:textId="7A4ABDA4" w:rsidR="00A31CE2" w:rsidRPr="00CC6498" w:rsidRDefault="00595D1D" w:rsidP="00CC6498">
      <w:pPr>
        <w:pStyle w:val="abstract"/>
        <w:ind w:left="540" w:right="450"/>
        <w:jc w:val="both"/>
        <w:outlineLvl w:val="0"/>
        <w:rPr>
          <w:rFonts w:ascii="Times" w:hAnsi="Times"/>
          <w:bCs/>
          <w:szCs w:val="18"/>
        </w:rPr>
      </w:pPr>
      <w:r>
        <w:rPr>
          <w:rFonts w:ascii="Times" w:hAnsi="Times"/>
          <w:b/>
        </w:rPr>
        <w:t>Abstract.</w:t>
      </w:r>
      <w:r>
        <w:rPr>
          <w:rFonts w:ascii="Times" w:hAnsi="Times"/>
        </w:rPr>
        <w:t xml:space="preserve"> </w:t>
      </w:r>
      <w:r w:rsidR="00D87F87">
        <w:rPr>
          <w:rFonts w:ascii="Times" w:hAnsi="Times"/>
          <w:bCs/>
          <w:szCs w:val="18"/>
        </w:rPr>
        <w:t xml:space="preserve">Feature selection during semantic similarity measure is one of the most important task. </w:t>
      </w:r>
      <w:r w:rsidR="00487734">
        <w:rPr>
          <w:rFonts w:ascii="Times" w:hAnsi="Times"/>
          <w:bCs/>
          <w:szCs w:val="18"/>
        </w:rPr>
        <w:t>The performance of model depends on both the selection of features and appropriate number of features. In this project, we select best Fi number of features for i &lt;= total number of features using chi square feature selection, build model, and evaluate the model, and finally the f</w:t>
      </w:r>
      <w:r w:rsidR="00444487">
        <w:rPr>
          <w:rFonts w:ascii="Times" w:hAnsi="Times"/>
          <w:bCs/>
          <w:szCs w:val="18"/>
        </w:rPr>
        <w:t>eature Fi that yields best perf</w:t>
      </w:r>
      <w:r w:rsidR="00487734">
        <w:rPr>
          <w:rFonts w:ascii="Times" w:hAnsi="Times"/>
          <w:bCs/>
          <w:szCs w:val="18"/>
        </w:rPr>
        <w:t>o</w:t>
      </w:r>
      <w:r w:rsidR="00444487">
        <w:rPr>
          <w:rFonts w:ascii="Times" w:hAnsi="Times"/>
          <w:bCs/>
          <w:szCs w:val="18"/>
        </w:rPr>
        <w:t>rm</w:t>
      </w:r>
      <w:r w:rsidR="00487734">
        <w:rPr>
          <w:rFonts w:ascii="Times" w:hAnsi="Times"/>
          <w:bCs/>
          <w:szCs w:val="18"/>
        </w:rPr>
        <w:t>ance.</w:t>
      </w:r>
    </w:p>
    <w:p w14:paraId="77989469" w14:textId="1EB7790E" w:rsidR="001D7F15" w:rsidRDefault="001D7F15" w:rsidP="001D7F15">
      <w:pPr>
        <w:pStyle w:val="heading10"/>
        <w:rPr>
          <w:rFonts w:ascii="Times" w:hAnsi="Times"/>
        </w:rPr>
      </w:pPr>
      <w:r>
        <w:rPr>
          <w:rFonts w:ascii="Times" w:hAnsi="Times"/>
        </w:rPr>
        <w:t>Log and Source code</w:t>
      </w:r>
    </w:p>
    <w:p w14:paraId="425FFDCE" w14:textId="2C746CB9" w:rsidR="001D7F15" w:rsidRPr="001D7F15" w:rsidRDefault="00B07BB1" w:rsidP="001D7F15">
      <w:pPr>
        <w:jc w:val="both"/>
        <w:rPr>
          <w:rFonts w:ascii="Times" w:hAnsi="Times"/>
          <w:sz w:val="20"/>
          <w:szCs w:val="20"/>
        </w:rPr>
      </w:pPr>
      <w:r>
        <w:rPr>
          <w:rFonts w:ascii="Times" w:hAnsi="Times"/>
          <w:sz w:val="20"/>
          <w:szCs w:val="20"/>
        </w:rPr>
        <w:t>Progress</w:t>
      </w:r>
      <w:r w:rsidR="001D7F15">
        <w:rPr>
          <w:rFonts w:ascii="Times" w:hAnsi="Times"/>
          <w:sz w:val="20"/>
          <w:szCs w:val="20"/>
        </w:rPr>
        <w:t xml:space="preserve"> log can be found </w:t>
      </w:r>
      <w:hyperlink r:id="rId8" w:history="1">
        <w:r w:rsidRPr="00B07BB1">
          <w:rPr>
            <w:rStyle w:val="Hyperlink"/>
            <w:rFonts w:ascii="Times" w:hAnsi="Times"/>
            <w:sz w:val="20"/>
            <w:szCs w:val="20"/>
          </w:rPr>
          <w:t>here</w:t>
        </w:r>
      </w:hyperlink>
      <w:r>
        <w:rPr>
          <w:rFonts w:ascii="Times" w:hAnsi="Times"/>
          <w:sz w:val="20"/>
          <w:szCs w:val="20"/>
        </w:rPr>
        <w:t xml:space="preserve"> and source code can be viewed </w:t>
      </w:r>
      <w:hyperlink r:id="rId9" w:history="1">
        <w:r w:rsidRPr="00B07BB1">
          <w:rPr>
            <w:rStyle w:val="Hyperlink"/>
            <w:rFonts w:ascii="Times" w:hAnsi="Times"/>
            <w:sz w:val="20"/>
            <w:szCs w:val="20"/>
          </w:rPr>
          <w:t>here</w:t>
        </w:r>
      </w:hyperlink>
      <w:r w:rsidR="001D7F15">
        <w:rPr>
          <w:rFonts w:ascii="Times" w:hAnsi="Times"/>
          <w:sz w:val="20"/>
          <w:szCs w:val="20"/>
        </w:rPr>
        <w:t xml:space="preserve"> </w:t>
      </w:r>
      <w:r w:rsidR="00A12FD5">
        <w:rPr>
          <w:rFonts w:ascii="Times" w:hAnsi="Times"/>
          <w:sz w:val="20"/>
          <w:szCs w:val="20"/>
        </w:rPr>
        <w:t>.</w:t>
      </w:r>
    </w:p>
    <w:p w14:paraId="3142E460" w14:textId="77777777" w:rsidR="00595D1D" w:rsidRDefault="00595D1D" w:rsidP="00595D1D">
      <w:pPr>
        <w:pStyle w:val="heading10"/>
        <w:rPr>
          <w:rFonts w:ascii="Times" w:hAnsi="Times"/>
        </w:rPr>
      </w:pPr>
      <w:r>
        <w:rPr>
          <w:rFonts w:ascii="Times" w:hAnsi="Times"/>
        </w:rPr>
        <w:t>1   Introduction</w:t>
      </w:r>
    </w:p>
    <w:p w14:paraId="321BFAE6" w14:textId="4DFAD08F" w:rsidR="00595D1D" w:rsidRDefault="00B940B6" w:rsidP="00595D1D">
      <w:pPr>
        <w:jc w:val="both"/>
        <w:rPr>
          <w:rFonts w:ascii="Times" w:hAnsi="Times"/>
          <w:sz w:val="20"/>
          <w:szCs w:val="20"/>
        </w:rPr>
      </w:pPr>
      <w:r>
        <w:rPr>
          <w:rFonts w:ascii="Times" w:hAnsi="Times"/>
          <w:sz w:val="20"/>
          <w:szCs w:val="20"/>
        </w:rPr>
        <w:t>Semantic similarity measure uses different classificat</w:t>
      </w:r>
      <w:r w:rsidR="00427070">
        <w:rPr>
          <w:rFonts w:ascii="Times" w:hAnsi="Times"/>
          <w:sz w:val="20"/>
          <w:szCs w:val="20"/>
        </w:rPr>
        <w:t xml:space="preserve">ion and regression machine learning </w:t>
      </w:r>
      <w:r w:rsidR="00B32A9F">
        <w:rPr>
          <w:rFonts w:ascii="Times" w:hAnsi="Times"/>
          <w:sz w:val="20"/>
          <w:szCs w:val="20"/>
        </w:rPr>
        <w:t>algorithm</w:t>
      </w:r>
      <w:r>
        <w:rPr>
          <w:rFonts w:ascii="Times" w:hAnsi="Times"/>
          <w:sz w:val="20"/>
          <w:szCs w:val="20"/>
        </w:rPr>
        <w:t>.</w:t>
      </w:r>
      <w:r w:rsidR="00144656">
        <w:rPr>
          <w:rFonts w:ascii="Times" w:hAnsi="Times"/>
          <w:sz w:val="20"/>
          <w:szCs w:val="20"/>
        </w:rPr>
        <w:t xml:space="preserve"> The performance of these algorithm depends largely on the feature set we use. However, choosing the feature set that best contribute to model performance is tedious job</w:t>
      </w:r>
      <w:r>
        <w:rPr>
          <w:rFonts w:ascii="Times" w:hAnsi="Times"/>
          <w:sz w:val="20"/>
          <w:szCs w:val="20"/>
        </w:rPr>
        <w:t xml:space="preserve">. </w:t>
      </w:r>
    </w:p>
    <w:p w14:paraId="400B0A28" w14:textId="77777777" w:rsidR="006850B4" w:rsidRDefault="006850B4" w:rsidP="00595D1D">
      <w:pPr>
        <w:jc w:val="both"/>
        <w:rPr>
          <w:rFonts w:ascii="Times" w:hAnsi="Times"/>
          <w:sz w:val="20"/>
          <w:szCs w:val="20"/>
        </w:rPr>
      </w:pPr>
    </w:p>
    <w:p w14:paraId="5571F054" w14:textId="44E83761" w:rsidR="008432A3" w:rsidRDefault="006850B4" w:rsidP="00595D1D">
      <w:pPr>
        <w:jc w:val="both"/>
        <w:rPr>
          <w:rFonts w:ascii="Times" w:hAnsi="Times"/>
          <w:sz w:val="20"/>
          <w:szCs w:val="20"/>
        </w:rPr>
      </w:pPr>
      <w:r>
        <w:rPr>
          <w:rFonts w:ascii="Times" w:hAnsi="Times"/>
          <w:sz w:val="20"/>
          <w:szCs w:val="20"/>
        </w:rPr>
        <w:t xml:space="preserve">In this </w:t>
      </w:r>
      <w:r w:rsidR="00276FC3">
        <w:rPr>
          <w:rFonts w:ascii="Times" w:hAnsi="Times"/>
          <w:sz w:val="20"/>
          <w:szCs w:val="20"/>
        </w:rPr>
        <w:t>paper</w:t>
      </w:r>
      <w:r w:rsidR="00C055EF">
        <w:rPr>
          <w:rFonts w:ascii="Times" w:hAnsi="Times"/>
          <w:sz w:val="20"/>
          <w:szCs w:val="20"/>
        </w:rPr>
        <w:t>,</w:t>
      </w:r>
      <w:r>
        <w:rPr>
          <w:rFonts w:ascii="Times" w:hAnsi="Times"/>
          <w:sz w:val="20"/>
          <w:szCs w:val="20"/>
        </w:rPr>
        <w:t xml:space="preserve"> </w:t>
      </w:r>
      <w:r w:rsidR="008432A3">
        <w:rPr>
          <w:rFonts w:ascii="Times" w:hAnsi="Times"/>
          <w:sz w:val="20"/>
          <w:szCs w:val="20"/>
        </w:rPr>
        <w:t>we automatically select the best features that gives the best performance</w:t>
      </w:r>
      <w:r>
        <w:rPr>
          <w:rFonts w:ascii="Times" w:hAnsi="Times"/>
          <w:sz w:val="20"/>
          <w:szCs w:val="20"/>
        </w:rPr>
        <w:t xml:space="preserve">. </w:t>
      </w:r>
    </w:p>
    <w:p w14:paraId="76750FD6" w14:textId="5CEC1B75" w:rsidR="00595D1D" w:rsidRDefault="00595D1D" w:rsidP="00595D1D">
      <w:pPr>
        <w:pStyle w:val="heading10"/>
        <w:rPr>
          <w:rFonts w:ascii="Times" w:hAnsi="Times"/>
        </w:rPr>
      </w:pPr>
      <w:r>
        <w:rPr>
          <w:rFonts w:ascii="Times" w:hAnsi="Times"/>
        </w:rPr>
        <w:t xml:space="preserve">2   </w:t>
      </w:r>
      <w:r w:rsidR="00F811A6">
        <w:rPr>
          <w:rFonts w:ascii="Times" w:hAnsi="Times"/>
        </w:rPr>
        <w:t>Approach</w:t>
      </w:r>
    </w:p>
    <w:p w14:paraId="5C654054" w14:textId="67C40BCA" w:rsidR="00AA121A" w:rsidRDefault="005C0B99" w:rsidP="00AA121A">
      <w:pPr>
        <w:jc w:val="both"/>
        <w:rPr>
          <w:rFonts w:ascii="Times" w:hAnsi="Times"/>
          <w:sz w:val="20"/>
          <w:szCs w:val="20"/>
        </w:rPr>
      </w:pPr>
      <w:r>
        <w:rPr>
          <w:rFonts w:ascii="Times" w:hAnsi="Times"/>
          <w:sz w:val="20"/>
          <w:szCs w:val="20"/>
        </w:rPr>
        <w:t xml:space="preserve">Out of many approach for the selection of best features, we are interested in in this project with chi-squared feature selection approach. </w:t>
      </w:r>
      <w:r w:rsidR="00893F84">
        <w:rPr>
          <w:rFonts w:ascii="Times" w:hAnsi="Times"/>
          <w:sz w:val="20"/>
          <w:szCs w:val="20"/>
        </w:rPr>
        <w:t xml:space="preserve"> In our approach,</w:t>
      </w:r>
      <w:r w:rsidR="00AA121A">
        <w:rPr>
          <w:rFonts w:ascii="Times" w:hAnsi="Times"/>
          <w:sz w:val="20"/>
          <w:szCs w:val="20"/>
        </w:rPr>
        <w:t xml:space="preserve"> we </w:t>
      </w:r>
      <w:r>
        <w:rPr>
          <w:rFonts w:ascii="Times" w:hAnsi="Times"/>
          <w:sz w:val="20"/>
          <w:szCs w:val="20"/>
        </w:rPr>
        <w:t xml:space="preserve">incrementally select different number of best features starting from 1 to total number of features available </w:t>
      </w:r>
      <w:r w:rsidR="00AA121A">
        <w:rPr>
          <w:rFonts w:ascii="Times" w:hAnsi="Times"/>
          <w:sz w:val="20"/>
          <w:szCs w:val="20"/>
        </w:rPr>
        <w:t>using chi-squar</w:t>
      </w:r>
      <w:r>
        <w:rPr>
          <w:rFonts w:ascii="Times" w:hAnsi="Times"/>
          <w:sz w:val="20"/>
          <w:szCs w:val="20"/>
        </w:rPr>
        <w:t>ed test, build gradient boosting regression model for each of those selected features</w:t>
      </w:r>
      <w:r w:rsidR="00EF37DA">
        <w:rPr>
          <w:rFonts w:ascii="Times" w:hAnsi="Times"/>
          <w:sz w:val="20"/>
          <w:szCs w:val="20"/>
        </w:rPr>
        <w:t xml:space="preserve">, </w:t>
      </w:r>
      <w:r w:rsidR="00AA121A">
        <w:rPr>
          <w:rFonts w:ascii="Times" w:hAnsi="Times"/>
          <w:sz w:val="20"/>
          <w:szCs w:val="20"/>
        </w:rPr>
        <w:t>evaluate the performance using 10-fold cross validation</w:t>
      </w:r>
      <w:r>
        <w:rPr>
          <w:rFonts w:ascii="Times" w:hAnsi="Times"/>
          <w:sz w:val="20"/>
          <w:szCs w:val="20"/>
        </w:rPr>
        <w:t>, and finally choose the features set which yields best model accurac</w:t>
      </w:r>
      <w:r w:rsidR="00893F84">
        <w:rPr>
          <w:rFonts w:ascii="Times" w:hAnsi="Times"/>
          <w:sz w:val="20"/>
          <w:szCs w:val="20"/>
        </w:rPr>
        <w:t xml:space="preserve">y during the evaluation process and report it as best features selection.  </w:t>
      </w:r>
    </w:p>
    <w:p w14:paraId="78AF9F0E" w14:textId="0475D6D3" w:rsidR="00893F84" w:rsidRDefault="00893F84" w:rsidP="00AA121A">
      <w:pPr>
        <w:jc w:val="both"/>
        <w:rPr>
          <w:rFonts w:ascii="Times" w:hAnsi="Times"/>
          <w:sz w:val="20"/>
          <w:szCs w:val="20"/>
        </w:rPr>
      </w:pPr>
    </w:p>
    <w:p w14:paraId="37BEFE25" w14:textId="3528B2B3" w:rsidR="00893F84" w:rsidRDefault="00893F84" w:rsidP="00AA121A">
      <w:pPr>
        <w:jc w:val="both"/>
        <w:rPr>
          <w:rFonts w:ascii="Times" w:hAnsi="Times"/>
          <w:sz w:val="20"/>
          <w:szCs w:val="20"/>
        </w:rPr>
      </w:pPr>
    </w:p>
    <w:p w14:paraId="712A2394" w14:textId="242C474F" w:rsidR="00893F84" w:rsidRDefault="00893F84" w:rsidP="00893F84">
      <w:pPr>
        <w:pStyle w:val="heading20"/>
        <w:tabs>
          <w:tab w:val="center" w:pos="3458"/>
        </w:tabs>
        <w:rPr>
          <w:rFonts w:ascii="Times" w:hAnsi="Times"/>
        </w:rPr>
      </w:pPr>
      <w:r>
        <w:rPr>
          <w:rFonts w:ascii="Times" w:hAnsi="Times"/>
        </w:rPr>
        <w:lastRenderedPageBreak/>
        <w:t xml:space="preserve">2.1    </w:t>
      </w:r>
      <w:r>
        <w:rPr>
          <w:rFonts w:ascii="Times" w:hAnsi="Times" w:cs="Times"/>
        </w:rPr>
        <w:t>Chi-Squared Feature Selection</w:t>
      </w:r>
      <w:r>
        <w:rPr>
          <w:rFonts w:ascii="Times" w:hAnsi="Times"/>
        </w:rPr>
        <w:tab/>
      </w:r>
    </w:p>
    <w:p w14:paraId="755C4E06" w14:textId="20EE107B" w:rsidR="00893F84" w:rsidRDefault="00893F84" w:rsidP="00893F84">
      <w:pPr>
        <w:jc w:val="both"/>
        <w:rPr>
          <w:rFonts w:ascii="Times" w:hAnsi="Times"/>
          <w:sz w:val="20"/>
          <w:szCs w:val="20"/>
        </w:rPr>
      </w:pPr>
      <w:r>
        <w:rPr>
          <w:rFonts w:ascii="Times" w:hAnsi="Times"/>
          <w:sz w:val="20"/>
          <w:szCs w:val="20"/>
        </w:rPr>
        <w:t xml:space="preserve">Our data set consists of 4514 row with 51 columns. The first 50 column consists of score for different kind of features and the last column consists of similarity score between two </w:t>
      </w:r>
      <w:r w:rsidR="00D81115">
        <w:rPr>
          <w:rFonts w:ascii="Times" w:hAnsi="Times"/>
          <w:sz w:val="20"/>
          <w:szCs w:val="20"/>
        </w:rPr>
        <w:t>sentences</w:t>
      </w:r>
      <w:r>
        <w:rPr>
          <w:rFonts w:ascii="Times" w:hAnsi="Times"/>
          <w:sz w:val="20"/>
          <w:szCs w:val="20"/>
        </w:rPr>
        <w:t xml:space="preserve">. We also call the last column as gold value. </w:t>
      </w:r>
    </w:p>
    <w:p w14:paraId="48CEF770" w14:textId="46F75908" w:rsidR="00893F84" w:rsidRDefault="00893F84" w:rsidP="00893F84">
      <w:pPr>
        <w:jc w:val="both"/>
        <w:rPr>
          <w:rFonts w:ascii="Times" w:hAnsi="Times"/>
          <w:sz w:val="20"/>
          <w:szCs w:val="20"/>
        </w:rPr>
      </w:pPr>
    </w:p>
    <w:p w14:paraId="1A1F5D7A" w14:textId="4051D56E" w:rsidR="00893F84" w:rsidRDefault="00893F84" w:rsidP="00893F84">
      <w:pPr>
        <w:jc w:val="both"/>
        <w:rPr>
          <w:rFonts w:ascii="Times" w:hAnsi="Times"/>
          <w:sz w:val="20"/>
          <w:szCs w:val="20"/>
        </w:rPr>
      </w:pPr>
    </w:p>
    <w:p w14:paraId="259680C6" w14:textId="2242718B" w:rsidR="00893F84" w:rsidRDefault="00893F84" w:rsidP="00893F84">
      <w:pPr>
        <w:pStyle w:val="heading20"/>
        <w:tabs>
          <w:tab w:val="center" w:pos="3458"/>
        </w:tabs>
        <w:rPr>
          <w:rFonts w:ascii="Times" w:hAnsi="Times"/>
        </w:rPr>
      </w:pPr>
      <w:r>
        <w:rPr>
          <w:rFonts w:ascii="Times" w:hAnsi="Times"/>
        </w:rPr>
        <w:t>2.2</w:t>
      </w:r>
      <w:r>
        <w:rPr>
          <w:rFonts w:ascii="Times" w:hAnsi="Times"/>
        </w:rPr>
        <w:t xml:space="preserve">    </w:t>
      </w:r>
      <w:r>
        <w:rPr>
          <w:rFonts w:ascii="Times" w:hAnsi="Times" w:cs="Times"/>
        </w:rPr>
        <w:t>Regression model</w:t>
      </w:r>
      <w:r>
        <w:rPr>
          <w:rFonts w:ascii="Times" w:hAnsi="Times"/>
        </w:rPr>
        <w:tab/>
      </w:r>
    </w:p>
    <w:p w14:paraId="19D7009A" w14:textId="7CBEF402" w:rsidR="00893F84" w:rsidRDefault="00893F84" w:rsidP="00893F84">
      <w:pPr>
        <w:jc w:val="both"/>
        <w:rPr>
          <w:rFonts w:ascii="Times" w:hAnsi="Times"/>
          <w:sz w:val="20"/>
          <w:szCs w:val="20"/>
        </w:rPr>
      </w:pPr>
      <w:r>
        <w:rPr>
          <w:rFonts w:ascii="Times" w:hAnsi="Times"/>
          <w:sz w:val="20"/>
          <w:szCs w:val="20"/>
        </w:rPr>
        <w:t xml:space="preserve">Our data set consists of 4514 row with 51 columns. The first 50 column consists of score for different kind of features and the last column consists of similarity score between two sentence. We also call the last column as gold value. </w:t>
      </w:r>
    </w:p>
    <w:p w14:paraId="44A3EB02" w14:textId="5F7B9659" w:rsidR="00D81115" w:rsidRDefault="00D81115" w:rsidP="00893F84">
      <w:pPr>
        <w:jc w:val="both"/>
        <w:rPr>
          <w:rFonts w:ascii="Times" w:hAnsi="Times"/>
          <w:sz w:val="20"/>
          <w:szCs w:val="20"/>
        </w:rPr>
      </w:pPr>
    </w:p>
    <w:p w14:paraId="7938203A" w14:textId="588EBCA3" w:rsidR="00D81115" w:rsidRDefault="00D81115" w:rsidP="00D81115">
      <w:pPr>
        <w:pStyle w:val="heading20"/>
        <w:tabs>
          <w:tab w:val="center" w:pos="3458"/>
        </w:tabs>
        <w:rPr>
          <w:rFonts w:ascii="Times" w:hAnsi="Times"/>
        </w:rPr>
      </w:pPr>
      <w:r>
        <w:rPr>
          <w:rFonts w:ascii="Times" w:hAnsi="Times"/>
        </w:rPr>
        <w:t>2.</w:t>
      </w:r>
      <w:r w:rsidR="00244F16">
        <w:rPr>
          <w:rFonts w:ascii="Times" w:hAnsi="Times"/>
        </w:rPr>
        <w:t xml:space="preserve">3 </w:t>
      </w:r>
      <w:r>
        <w:rPr>
          <w:rFonts w:ascii="Times" w:hAnsi="Times"/>
        </w:rPr>
        <w:t xml:space="preserve"> </w:t>
      </w:r>
      <w:r w:rsidR="00244F16">
        <w:rPr>
          <w:rFonts w:ascii="Times" w:hAnsi="Times"/>
        </w:rPr>
        <w:t xml:space="preserve"> </w:t>
      </w:r>
      <w:r>
        <w:rPr>
          <w:rFonts w:ascii="Times" w:hAnsi="Times"/>
        </w:rPr>
        <w:t>Cross validation</w:t>
      </w:r>
      <w:r>
        <w:rPr>
          <w:rFonts w:ascii="Times" w:hAnsi="Times"/>
        </w:rPr>
        <w:tab/>
      </w:r>
    </w:p>
    <w:p w14:paraId="566F4EA0" w14:textId="072831FC" w:rsidR="00244F16" w:rsidRDefault="00D81115" w:rsidP="00244F16">
      <w:pPr>
        <w:jc w:val="both"/>
        <w:rPr>
          <w:rFonts w:ascii="Times" w:hAnsi="Times"/>
          <w:sz w:val="20"/>
          <w:szCs w:val="20"/>
        </w:rPr>
      </w:pPr>
      <w:r>
        <w:rPr>
          <w:rFonts w:ascii="Times" w:hAnsi="Times"/>
          <w:sz w:val="20"/>
          <w:szCs w:val="20"/>
        </w:rPr>
        <w:t xml:space="preserve">Our data set consists of 4514 row with 51 columns. The first 50 column consists of score for different kind of features and the last column consists of similarity score between two </w:t>
      </w:r>
      <w:r>
        <w:rPr>
          <w:rFonts w:ascii="Times" w:hAnsi="Times"/>
          <w:sz w:val="20"/>
          <w:szCs w:val="20"/>
        </w:rPr>
        <w:t>sentences</w:t>
      </w:r>
      <w:r>
        <w:rPr>
          <w:rFonts w:ascii="Times" w:hAnsi="Times"/>
          <w:sz w:val="20"/>
          <w:szCs w:val="20"/>
        </w:rPr>
        <w:t xml:space="preserve">. </w:t>
      </w:r>
      <w:r w:rsidR="00244F16">
        <w:rPr>
          <w:rFonts w:ascii="Times" w:hAnsi="Times"/>
          <w:sz w:val="20"/>
          <w:szCs w:val="20"/>
        </w:rPr>
        <w:t xml:space="preserve">We also call the last column as gold value. </w:t>
      </w:r>
    </w:p>
    <w:p w14:paraId="2343C061" w14:textId="2C124C91" w:rsidR="00D81115" w:rsidRDefault="00D81115" w:rsidP="00893F84">
      <w:pPr>
        <w:jc w:val="both"/>
        <w:rPr>
          <w:rFonts w:ascii="Times" w:hAnsi="Times"/>
          <w:sz w:val="20"/>
          <w:szCs w:val="20"/>
        </w:rPr>
      </w:pPr>
    </w:p>
    <w:p w14:paraId="489AF6D5" w14:textId="7BFC29A9" w:rsidR="00244F16" w:rsidRDefault="00244F16" w:rsidP="00893F84">
      <w:pPr>
        <w:jc w:val="both"/>
        <w:rPr>
          <w:rFonts w:ascii="Times" w:hAnsi="Times"/>
          <w:sz w:val="20"/>
          <w:szCs w:val="20"/>
        </w:rPr>
      </w:pPr>
    </w:p>
    <w:p w14:paraId="683ED129" w14:textId="77777777" w:rsidR="00893F84" w:rsidRDefault="00893F84" w:rsidP="00893F84">
      <w:pPr>
        <w:jc w:val="both"/>
        <w:rPr>
          <w:rFonts w:ascii="Times" w:hAnsi="Times"/>
          <w:sz w:val="20"/>
          <w:szCs w:val="20"/>
        </w:rPr>
      </w:pPr>
    </w:p>
    <w:p w14:paraId="1E75BB13" w14:textId="77777777" w:rsidR="00893F84" w:rsidRDefault="00893F84" w:rsidP="00893F84">
      <w:pPr>
        <w:jc w:val="both"/>
        <w:rPr>
          <w:rFonts w:ascii="Times" w:hAnsi="Times"/>
          <w:sz w:val="20"/>
          <w:szCs w:val="20"/>
        </w:rPr>
      </w:pPr>
    </w:p>
    <w:p w14:paraId="50D159A3" w14:textId="0A68959D" w:rsidR="00893F84" w:rsidRDefault="00893F84" w:rsidP="00AA121A">
      <w:pPr>
        <w:jc w:val="both"/>
        <w:rPr>
          <w:rFonts w:ascii="Times" w:hAnsi="Times"/>
          <w:sz w:val="20"/>
          <w:szCs w:val="20"/>
        </w:rPr>
      </w:pPr>
    </w:p>
    <w:p w14:paraId="694061E1" w14:textId="77777777" w:rsidR="00893F84" w:rsidRDefault="00893F84" w:rsidP="00AA121A">
      <w:pPr>
        <w:jc w:val="both"/>
        <w:rPr>
          <w:rFonts w:ascii="Times" w:hAnsi="Times"/>
          <w:sz w:val="20"/>
          <w:szCs w:val="20"/>
        </w:rPr>
      </w:pPr>
    </w:p>
    <w:p w14:paraId="057B0B18" w14:textId="77777777" w:rsidR="00AA121A" w:rsidRDefault="00AA121A" w:rsidP="00CC6498">
      <w:pPr>
        <w:pStyle w:val="p1a"/>
        <w:jc w:val="both"/>
      </w:pPr>
    </w:p>
    <w:p w14:paraId="4B9D24DF" w14:textId="562FFE74" w:rsidR="00FB11DA" w:rsidRDefault="00FB11DA" w:rsidP="00FB11DA">
      <w:pPr>
        <w:pStyle w:val="heading10"/>
        <w:rPr>
          <w:rFonts w:ascii="Times" w:hAnsi="Times"/>
        </w:rPr>
      </w:pPr>
      <w:r>
        <w:rPr>
          <w:rFonts w:ascii="Times" w:hAnsi="Times"/>
        </w:rPr>
        <w:t>3</w:t>
      </w:r>
      <w:r>
        <w:rPr>
          <w:rFonts w:ascii="Times" w:hAnsi="Times"/>
        </w:rPr>
        <w:t xml:space="preserve">   </w:t>
      </w:r>
      <w:r>
        <w:rPr>
          <w:rFonts w:ascii="Times" w:hAnsi="Times"/>
        </w:rPr>
        <w:t>Design</w:t>
      </w:r>
    </w:p>
    <w:p w14:paraId="7152F926" w14:textId="7D65063B" w:rsidR="009B1D59" w:rsidRDefault="00FB11DA" w:rsidP="00FB11DA">
      <w:pPr>
        <w:widowControl w:val="0"/>
        <w:autoSpaceDE w:val="0"/>
        <w:autoSpaceDN w:val="0"/>
        <w:adjustRightInd w:val="0"/>
        <w:spacing w:after="240"/>
        <w:contextualSpacing/>
        <w:jc w:val="both"/>
        <w:rPr>
          <w:rFonts w:ascii="Times" w:hAnsi="Times"/>
          <w:sz w:val="20"/>
          <w:szCs w:val="20"/>
        </w:rPr>
      </w:pPr>
      <w:r>
        <w:rPr>
          <w:rFonts w:ascii="Times" w:hAnsi="Times"/>
          <w:sz w:val="20"/>
          <w:szCs w:val="20"/>
        </w:rPr>
        <w:t>In our approach, we iteratively select different number of best features using chi-squared test, build regression</w:t>
      </w:r>
    </w:p>
    <w:p w14:paraId="27ACF827" w14:textId="31B8A73E" w:rsidR="00244F16" w:rsidRDefault="00244F16" w:rsidP="00FB11DA">
      <w:pPr>
        <w:widowControl w:val="0"/>
        <w:autoSpaceDE w:val="0"/>
        <w:autoSpaceDN w:val="0"/>
        <w:adjustRightInd w:val="0"/>
        <w:spacing w:after="240"/>
        <w:contextualSpacing/>
        <w:jc w:val="both"/>
        <w:rPr>
          <w:rFonts w:ascii="Times" w:hAnsi="Times"/>
          <w:sz w:val="20"/>
          <w:szCs w:val="20"/>
        </w:rPr>
      </w:pPr>
    </w:p>
    <w:p w14:paraId="13F4BC69" w14:textId="2EECB52E" w:rsidR="00244F16" w:rsidRDefault="00244F16" w:rsidP="00FB11DA">
      <w:pPr>
        <w:widowControl w:val="0"/>
        <w:autoSpaceDE w:val="0"/>
        <w:autoSpaceDN w:val="0"/>
        <w:adjustRightInd w:val="0"/>
        <w:spacing w:after="240"/>
        <w:contextualSpacing/>
        <w:jc w:val="both"/>
        <w:rPr>
          <w:rFonts w:ascii="Times" w:hAnsi="Times"/>
          <w:sz w:val="20"/>
          <w:szCs w:val="20"/>
        </w:rPr>
      </w:pPr>
    </w:p>
    <w:p w14:paraId="49EF5F8E" w14:textId="7F31AD1D" w:rsidR="00244F16" w:rsidRDefault="00244F16" w:rsidP="00FB11DA">
      <w:pPr>
        <w:widowControl w:val="0"/>
        <w:autoSpaceDE w:val="0"/>
        <w:autoSpaceDN w:val="0"/>
        <w:adjustRightInd w:val="0"/>
        <w:spacing w:after="240"/>
        <w:contextualSpacing/>
        <w:jc w:val="both"/>
        <w:rPr>
          <w:rFonts w:ascii="Times" w:hAnsi="Times"/>
          <w:sz w:val="20"/>
          <w:szCs w:val="20"/>
        </w:rPr>
      </w:pPr>
    </w:p>
    <w:p w14:paraId="2FCB2C45" w14:textId="57162B77" w:rsidR="00244F16" w:rsidRDefault="00244F16" w:rsidP="00FB11DA">
      <w:pPr>
        <w:widowControl w:val="0"/>
        <w:autoSpaceDE w:val="0"/>
        <w:autoSpaceDN w:val="0"/>
        <w:adjustRightInd w:val="0"/>
        <w:spacing w:after="240"/>
        <w:contextualSpacing/>
        <w:jc w:val="both"/>
        <w:rPr>
          <w:rFonts w:ascii="Times" w:hAnsi="Times"/>
          <w:sz w:val="20"/>
          <w:szCs w:val="20"/>
        </w:rPr>
      </w:pPr>
      <w:r>
        <w:rPr>
          <w:rFonts w:ascii="Times" w:hAnsi="Times"/>
          <w:sz w:val="20"/>
          <w:szCs w:val="20"/>
        </w:rPr>
        <w:t>fIG</w:t>
      </w:r>
    </w:p>
    <w:p w14:paraId="088E678C" w14:textId="5A272E3D" w:rsidR="00244F16" w:rsidRDefault="00244F16" w:rsidP="00FB11DA">
      <w:pPr>
        <w:widowControl w:val="0"/>
        <w:autoSpaceDE w:val="0"/>
        <w:autoSpaceDN w:val="0"/>
        <w:adjustRightInd w:val="0"/>
        <w:spacing w:after="240"/>
        <w:contextualSpacing/>
        <w:jc w:val="both"/>
        <w:rPr>
          <w:rFonts w:ascii="Times" w:hAnsi="Times"/>
          <w:sz w:val="20"/>
          <w:szCs w:val="20"/>
        </w:rPr>
      </w:pPr>
    </w:p>
    <w:p w14:paraId="2C25C5D5" w14:textId="402356E5" w:rsidR="00244F16" w:rsidRDefault="00244F16" w:rsidP="00FB11DA">
      <w:pPr>
        <w:widowControl w:val="0"/>
        <w:autoSpaceDE w:val="0"/>
        <w:autoSpaceDN w:val="0"/>
        <w:adjustRightInd w:val="0"/>
        <w:spacing w:after="240"/>
        <w:contextualSpacing/>
        <w:jc w:val="both"/>
        <w:rPr>
          <w:rFonts w:ascii="Times" w:hAnsi="Times"/>
          <w:sz w:val="20"/>
          <w:szCs w:val="20"/>
        </w:rPr>
      </w:pPr>
    </w:p>
    <w:p w14:paraId="6B4C7867" w14:textId="5A76EEE2" w:rsidR="00244F16" w:rsidRDefault="00244F16" w:rsidP="00244F16">
      <w:pPr>
        <w:pStyle w:val="heading20"/>
        <w:rPr>
          <w:rFonts w:ascii="Times" w:hAnsi="Times"/>
        </w:rPr>
      </w:pPr>
      <w:r>
        <w:rPr>
          <w:rFonts w:ascii="Times" w:hAnsi="Times"/>
        </w:rPr>
        <w:t>3.1   Data Preprocessing</w:t>
      </w:r>
    </w:p>
    <w:p w14:paraId="26C952DB" w14:textId="6FB3F423" w:rsidR="00244F16" w:rsidRDefault="00244F16" w:rsidP="00244F16">
      <w:pPr>
        <w:widowControl w:val="0"/>
        <w:autoSpaceDE w:val="0"/>
        <w:autoSpaceDN w:val="0"/>
        <w:adjustRightInd w:val="0"/>
        <w:spacing w:after="240"/>
        <w:contextualSpacing/>
        <w:jc w:val="both"/>
        <w:rPr>
          <w:rFonts w:ascii="Times" w:hAnsi="Times"/>
          <w:sz w:val="20"/>
          <w:szCs w:val="20"/>
        </w:rPr>
      </w:pPr>
      <w:r>
        <w:rPr>
          <w:rFonts w:ascii="Times" w:hAnsi="Times"/>
          <w:sz w:val="20"/>
          <w:szCs w:val="20"/>
        </w:rPr>
        <w:t xml:space="preserve">We use dataset 2 and perform feature selection for i&lt;= 50 times. At each i iteration, we </w:t>
      </w:r>
      <w:r>
        <w:rPr>
          <w:rFonts w:ascii="Times" w:hAnsi="Times"/>
          <w:sz w:val="20"/>
          <w:szCs w:val="20"/>
        </w:rPr>
        <w:lastRenderedPageBreak/>
        <w:t>ask the chi-square method to output i best features and called it Fi. In this way, we will have 50 different feature set where each Fi feature set consists of i best features</w:t>
      </w:r>
    </w:p>
    <w:p w14:paraId="1385CCBE" w14:textId="0DD90A90" w:rsidR="00244F16" w:rsidRDefault="00244F16" w:rsidP="00244F16">
      <w:pPr>
        <w:pStyle w:val="heading20"/>
        <w:rPr>
          <w:rFonts w:ascii="Times" w:hAnsi="Times"/>
        </w:rPr>
      </w:pPr>
      <w:r>
        <w:rPr>
          <w:rFonts w:ascii="Times" w:hAnsi="Times"/>
        </w:rPr>
        <w:t>3.2</w:t>
      </w:r>
      <w:r>
        <w:rPr>
          <w:rFonts w:ascii="Times" w:hAnsi="Times"/>
        </w:rPr>
        <w:t xml:space="preserve">   Feature Set Formation</w:t>
      </w:r>
    </w:p>
    <w:p w14:paraId="0F0C4103" w14:textId="77777777" w:rsidR="00244F16" w:rsidRDefault="00244F16" w:rsidP="00244F16">
      <w:pPr>
        <w:widowControl w:val="0"/>
        <w:autoSpaceDE w:val="0"/>
        <w:autoSpaceDN w:val="0"/>
        <w:adjustRightInd w:val="0"/>
        <w:spacing w:after="240"/>
        <w:contextualSpacing/>
        <w:jc w:val="both"/>
        <w:rPr>
          <w:rFonts w:ascii="Times" w:hAnsi="Times"/>
          <w:sz w:val="20"/>
          <w:szCs w:val="20"/>
        </w:rPr>
      </w:pPr>
      <w:r>
        <w:rPr>
          <w:rFonts w:ascii="Times" w:hAnsi="Times"/>
          <w:sz w:val="20"/>
          <w:szCs w:val="20"/>
        </w:rPr>
        <w:t>We use dataset 2 and perform feature selection for i&lt;= 50 times. At each i iteration, we ask the chi-square method to output i best features and called it Fi. In this way, we will have 50 different feature set where each Fi feature set consists of i best features.</w:t>
      </w:r>
    </w:p>
    <w:p w14:paraId="6426C2C2" w14:textId="77777777" w:rsidR="00244F16" w:rsidRDefault="00244F16" w:rsidP="00244F16">
      <w:pPr>
        <w:pStyle w:val="heading20"/>
        <w:rPr>
          <w:rFonts w:ascii="Times" w:hAnsi="Times"/>
        </w:rPr>
      </w:pPr>
      <w:r>
        <w:rPr>
          <w:rFonts w:ascii="Times" w:hAnsi="Times"/>
        </w:rPr>
        <w:t>2.3   Model Formation</w:t>
      </w:r>
    </w:p>
    <w:p w14:paraId="3E0A7CBD" w14:textId="77777777" w:rsidR="00244F16" w:rsidRDefault="00244F16" w:rsidP="00244F16">
      <w:pPr>
        <w:widowControl w:val="0"/>
        <w:autoSpaceDE w:val="0"/>
        <w:autoSpaceDN w:val="0"/>
        <w:adjustRightInd w:val="0"/>
        <w:spacing w:after="240"/>
        <w:contextualSpacing/>
        <w:jc w:val="both"/>
        <w:rPr>
          <w:rFonts w:ascii="Times" w:hAnsi="Times"/>
          <w:sz w:val="20"/>
          <w:szCs w:val="20"/>
        </w:rPr>
      </w:pPr>
      <w:r>
        <w:rPr>
          <w:rFonts w:ascii="Times" w:hAnsi="Times"/>
          <w:sz w:val="20"/>
          <w:szCs w:val="20"/>
        </w:rPr>
        <w:t>We take 50 different features set from step 2.2 during the model formation and for each feature set Fi where i&lt;=50, we form both classification and regression model CMi and RMi respectively. Classification model target value is set from from dataset 2 and regression model target value is set from data set 1. However, both model is trained using data set 1.</w:t>
      </w:r>
    </w:p>
    <w:p w14:paraId="33603461" w14:textId="77777777" w:rsidR="00244F16" w:rsidRDefault="00244F16" w:rsidP="00244F16">
      <w:pPr>
        <w:pStyle w:val="heading20"/>
        <w:rPr>
          <w:rFonts w:ascii="Times" w:hAnsi="Times"/>
        </w:rPr>
      </w:pPr>
      <w:r>
        <w:rPr>
          <w:rFonts w:ascii="Times" w:hAnsi="Times"/>
        </w:rPr>
        <w:t>2.4   Best Features Selection</w:t>
      </w:r>
    </w:p>
    <w:p w14:paraId="0CC63F4A" w14:textId="77777777" w:rsidR="00244F16" w:rsidRDefault="00244F16" w:rsidP="00244F16">
      <w:pPr>
        <w:widowControl w:val="0"/>
        <w:autoSpaceDE w:val="0"/>
        <w:autoSpaceDN w:val="0"/>
        <w:adjustRightInd w:val="0"/>
        <w:spacing w:after="240"/>
        <w:contextualSpacing/>
        <w:jc w:val="both"/>
        <w:rPr>
          <w:rFonts w:ascii="Times" w:hAnsi="Times"/>
          <w:sz w:val="20"/>
          <w:szCs w:val="20"/>
        </w:rPr>
      </w:pPr>
      <w:r>
        <w:rPr>
          <w:rFonts w:ascii="Times" w:hAnsi="Times"/>
          <w:sz w:val="20"/>
          <w:szCs w:val="20"/>
        </w:rPr>
        <w:t>Each CMi and RMi model is evaluated using 10-fold cross validation. The feature set Fi is selected as best feature that yield best average accuracy of CMi and RMI.</w:t>
      </w:r>
    </w:p>
    <w:p w14:paraId="00107C86" w14:textId="77777777" w:rsidR="00244F16" w:rsidRDefault="00244F16" w:rsidP="00FB11DA">
      <w:pPr>
        <w:widowControl w:val="0"/>
        <w:autoSpaceDE w:val="0"/>
        <w:autoSpaceDN w:val="0"/>
        <w:adjustRightInd w:val="0"/>
        <w:spacing w:after="240"/>
        <w:contextualSpacing/>
        <w:jc w:val="both"/>
        <w:rPr>
          <w:rFonts w:ascii="Times" w:hAnsi="Times"/>
          <w:sz w:val="20"/>
          <w:szCs w:val="20"/>
        </w:rPr>
      </w:pPr>
    </w:p>
    <w:p w14:paraId="3BD6CC72" w14:textId="3A6E0A34" w:rsidR="00FB11DA" w:rsidRDefault="00FB11DA" w:rsidP="00FB11DA">
      <w:pPr>
        <w:widowControl w:val="0"/>
        <w:autoSpaceDE w:val="0"/>
        <w:autoSpaceDN w:val="0"/>
        <w:adjustRightInd w:val="0"/>
        <w:spacing w:after="240"/>
        <w:contextualSpacing/>
        <w:jc w:val="both"/>
        <w:rPr>
          <w:rFonts w:ascii="Times" w:hAnsi="Times"/>
          <w:sz w:val="20"/>
          <w:szCs w:val="20"/>
        </w:rPr>
      </w:pPr>
    </w:p>
    <w:p w14:paraId="2A8A5019" w14:textId="172F9571" w:rsidR="00FB11DA" w:rsidRDefault="00FB11DA" w:rsidP="00FB11DA">
      <w:pPr>
        <w:widowControl w:val="0"/>
        <w:autoSpaceDE w:val="0"/>
        <w:autoSpaceDN w:val="0"/>
        <w:adjustRightInd w:val="0"/>
        <w:spacing w:after="240"/>
        <w:contextualSpacing/>
        <w:jc w:val="both"/>
        <w:rPr>
          <w:rFonts w:ascii="Times" w:hAnsi="Times"/>
          <w:sz w:val="20"/>
          <w:szCs w:val="20"/>
        </w:rPr>
      </w:pPr>
    </w:p>
    <w:p w14:paraId="5E86DE99" w14:textId="77240B73" w:rsidR="00FB11DA" w:rsidRDefault="00FB11DA" w:rsidP="00FB11DA">
      <w:pPr>
        <w:pStyle w:val="heading10"/>
        <w:rPr>
          <w:rFonts w:ascii="Times" w:hAnsi="Times"/>
        </w:rPr>
      </w:pPr>
      <w:r>
        <w:rPr>
          <w:rFonts w:ascii="Times" w:hAnsi="Times"/>
        </w:rPr>
        <w:t>4</w:t>
      </w:r>
      <w:r>
        <w:rPr>
          <w:rFonts w:ascii="Times" w:hAnsi="Times"/>
        </w:rPr>
        <w:t xml:space="preserve">   </w:t>
      </w:r>
      <w:r>
        <w:rPr>
          <w:rFonts w:ascii="Times" w:hAnsi="Times"/>
        </w:rPr>
        <w:t>Implementation</w:t>
      </w:r>
    </w:p>
    <w:p w14:paraId="7716737D" w14:textId="38F5BEA2" w:rsidR="00FB11DA" w:rsidRDefault="00FB11DA" w:rsidP="00FB11DA">
      <w:pPr>
        <w:widowControl w:val="0"/>
        <w:autoSpaceDE w:val="0"/>
        <w:autoSpaceDN w:val="0"/>
        <w:adjustRightInd w:val="0"/>
        <w:spacing w:after="240"/>
        <w:contextualSpacing/>
        <w:jc w:val="both"/>
        <w:rPr>
          <w:rFonts w:ascii="Times" w:hAnsi="Times"/>
          <w:sz w:val="20"/>
          <w:szCs w:val="20"/>
        </w:rPr>
      </w:pPr>
      <w:r>
        <w:rPr>
          <w:rFonts w:ascii="Times" w:hAnsi="Times"/>
          <w:sz w:val="20"/>
          <w:szCs w:val="20"/>
        </w:rPr>
        <w:t>In our approach, we iteratively select different number of best features using chi-squared test, build regression</w:t>
      </w:r>
    </w:p>
    <w:p w14:paraId="469F1143" w14:textId="5F660AF5" w:rsidR="00FB11DA" w:rsidRDefault="00FB11DA" w:rsidP="00FB11DA">
      <w:pPr>
        <w:widowControl w:val="0"/>
        <w:autoSpaceDE w:val="0"/>
        <w:autoSpaceDN w:val="0"/>
        <w:adjustRightInd w:val="0"/>
        <w:spacing w:after="240"/>
        <w:contextualSpacing/>
        <w:jc w:val="both"/>
        <w:rPr>
          <w:rFonts w:ascii="Times" w:hAnsi="Times"/>
          <w:sz w:val="20"/>
          <w:szCs w:val="20"/>
        </w:rPr>
      </w:pPr>
    </w:p>
    <w:p w14:paraId="68BF4E1D" w14:textId="0E24AB12" w:rsidR="00FB11DA" w:rsidRDefault="00FB11DA" w:rsidP="00FB11DA">
      <w:pPr>
        <w:widowControl w:val="0"/>
        <w:autoSpaceDE w:val="0"/>
        <w:autoSpaceDN w:val="0"/>
        <w:adjustRightInd w:val="0"/>
        <w:spacing w:after="240"/>
        <w:contextualSpacing/>
        <w:jc w:val="both"/>
        <w:rPr>
          <w:rFonts w:ascii="Times" w:hAnsi="Times"/>
          <w:sz w:val="20"/>
          <w:szCs w:val="20"/>
        </w:rPr>
      </w:pPr>
    </w:p>
    <w:p w14:paraId="7A2C039F" w14:textId="78777841" w:rsidR="00FB11DA" w:rsidRDefault="00FB11DA" w:rsidP="00FB11DA">
      <w:pPr>
        <w:pStyle w:val="heading10"/>
        <w:rPr>
          <w:rFonts w:ascii="Times" w:hAnsi="Times"/>
        </w:rPr>
      </w:pPr>
      <w:r>
        <w:rPr>
          <w:rFonts w:ascii="Times" w:hAnsi="Times"/>
        </w:rPr>
        <w:t>5</w:t>
      </w:r>
      <w:r>
        <w:rPr>
          <w:rFonts w:ascii="Times" w:hAnsi="Times"/>
        </w:rPr>
        <w:t xml:space="preserve">   </w:t>
      </w:r>
      <w:r w:rsidR="00E60772">
        <w:rPr>
          <w:rFonts w:ascii="Times" w:hAnsi="Times"/>
        </w:rPr>
        <w:t xml:space="preserve">Experiment and </w:t>
      </w:r>
      <w:r>
        <w:rPr>
          <w:rFonts w:ascii="Times" w:hAnsi="Times"/>
        </w:rPr>
        <w:t>Result</w:t>
      </w:r>
    </w:p>
    <w:p w14:paraId="0593F35C" w14:textId="0BEE66D0" w:rsidR="00FB11DA" w:rsidRDefault="00FB11DA" w:rsidP="00FB11DA">
      <w:pPr>
        <w:widowControl w:val="0"/>
        <w:autoSpaceDE w:val="0"/>
        <w:autoSpaceDN w:val="0"/>
        <w:adjustRightInd w:val="0"/>
        <w:spacing w:after="240"/>
        <w:contextualSpacing/>
        <w:jc w:val="both"/>
        <w:rPr>
          <w:rFonts w:ascii="Times" w:hAnsi="Times"/>
          <w:sz w:val="20"/>
          <w:szCs w:val="20"/>
        </w:rPr>
      </w:pPr>
      <w:r>
        <w:rPr>
          <w:rFonts w:ascii="Times" w:hAnsi="Times"/>
          <w:sz w:val="20"/>
          <w:szCs w:val="20"/>
        </w:rPr>
        <w:t>In our approach, we iteratively select different number of best features using chi-squared test, build regression</w:t>
      </w:r>
    </w:p>
    <w:p w14:paraId="53EAF2F5" w14:textId="77778016" w:rsidR="00E60772" w:rsidRDefault="00E60772" w:rsidP="00FB11DA">
      <w:pPr>
        <w:widowControl w:val="0"/>
        <w:autoSpaceDE w:val="0"/>
        <w:autoSpaceDN w:val="0"/>
        <w:adjustRightInd w:val="0"/>
        <w:spacing w:after="240"/>
        <w:contextualSpacing/>
        <w:jc w:val="both"/>
        <w:rPr>
          <w:rFonts w:ascii="Times" w:hAnsi="Times"/>
          <w:sz w:val="20"/>
          <w:szCs w:val="20"/>
        </w:rPr>
      </w:pPr>
    </w:p>
    <w:p w14:paraId="5EBE6CD0" w14:textId="5CFB19C9" w:rsidR="00E60772" w:rsidRDefault="00E60772" w:rsidP="00E60772">
      <w:pPr>
        <w:pStyle w:val="heading20"/>
        <w:rPr>
          <w:rFonts w:ascii="Times" w:hAnsi="Times"/>
        </w:rPr>
      </w:pPr>
      <w:r>
        <w:rPr>
          <w:rFonts w:ascii="Times" w:hAnsi="Times"/>
        </w:rPr>
        <w:lastRenderedPageBreak/>
        <w:t>5.1</w:t>
      </w:r>
      <w:r>
        <w:rPr>
          <w:rFonts w:ascii="Times" w:hAnsi="Times"/>
        </w:rPr>
        <w:t xml:space="preserve">   </w:t>
      </w:r>
      <w:r>
        <w:rPr>
          <w:rFonts w:ascii="Times" w:hAnsi="Times"/>
        </w:rPr>
        <w:t>Experimental Set up</w:t>
      </w:r>
    </w:p>
    <w:p w14:paraId="4A615003" w14:textId="77777777" w:rsidR="00E60772" w:rsidRDefault="00E60772" w:rsidP="00E60772">
      <w:pPr>
        <w:widowControl w:val="0"/>
        <w:autoSpaceDE w:val="0"/>
        <w:autoSpaceDN w:val="0"/>
        <w:adjustRightInd w:val="0"/>
        <w:spacing w:after="240"/>
        <w:contextualSpacing/>
        <w:jc w:val="both"/>
        <w:rPr>
          <w:rFonts w:ascii="Times" w:hAnsi="Times"/>
          <w:sz w:val="20"/>
          <w:szCs w:val="20"/>
        </w:rPr>
      </w:pPr>
      <w:r>
        <w:rPr>
          <w:rFonts w:ascii="Times" w:hAnsi="Times"/>
          <w:sz w:val="20"/>
          <w:szCs w:val="20"/>
        </w:rPr>
        <w:t>We take 50 different features set from step 2.2 during the model formation and for each feature set Fi where i&lt;=50, we form both classification and regression model CMi and RMi respectively. Classification model target value is set from from dataset 2 and regression model target value is set from data set 1. However, both model is trained using data set 1.</w:t>
      </w:r>
    </w:p>
    <w:p w14:paraId="124764E0" w14:textId="0FD2077B" w:rsidR="00E60772" w:rsidRDefault="00E60772" w:rsidP="00E60772">
      <w:pPr>
        <w:pStyle w:val="heading20"/>
        <w:rPr>
          <w:rFonts w:ascii="Times" w:hAnsi="Times"/>
        </w:rPr>
      </w:pPr>
      <w:r>
        <w:rPr>
          <w:rFonts w:ascii="Times" w:hAnsi="Times"/>
        </w:rPr>
        <w:t>5.2</w:t>
      </w:r>
      <w:r>
        <w:rPr>
          <w:rFonts w:ascii="Times" w:hAnsi="Times"/>
        </w:rPr>
        <w:t xml:space="preserve">   </w:t>
      </w:r>
      <w:r>
        <w:rPr>
          <w:rFonts w:ascii="Times" w:hAnsi="Times"/>
        </w:rPr>
        <w:t>Results</w:t>
      </w:r>
    </w:p>
    <w:p w14:paraId="57F59A6C" w14:textId="77777777" w:rsidR="00E60772" w:rsidRDefault="00E60772" w:rsidP="00E60772">
      <w:pPr>
        <w:widowControl w:val="0"/>
        <w:autoSpaceDE w:val="0"/>
        <w:autoSpaceDN w:val="0"/>
        <w:adjustRightInd w:val="0"/>
        <w:spacing w:after="240"/>
        <w:contextualSpacing/>
        <w:jc w:val="both"/>
        <w:rPr>
          <w:rFonts w:ascii="Times" w:hAnsi="Times"/>
          <w:sz w:val="20"/>
          <w:szCs w:val="20"/>
        </w:rPr>
      </w:pPr>
      <w:r>
        <w:rPr>
          <w:rFonts w:ascii="Times" w:hAnsi="Times"/>
          <w:sz w:val="20"/>
          <w:szCs w:val="20"/>
        </w:rPr>
        <w:t>Each CMi and RMi model is evaluated using 10-fold cross validation. The feature set Fi is selected as best feature that yield best average accuracy of CMi and RMI.</w:t>
      </w:r>
    </w:p>
    <w:p w14:paraId="04321228" w14:textId="77777777" w:rsidR="00E60772" w:rsidRDefault="00E60772" w:rsidP="00E60772">
      <w:pPr>
        <w:widowControl w:val="0"/>
        <w:autoSpaceDE w:val="0"/>
        <w:autoSpaceDN w:val="0"/>
        <w:adjustRightInd w:val="0"/>
        <w:spacing w:after="240"/>
        <w:contextualSpacing/>
        <w:jc w:val="both"/>
        <w:rPr>
          <w:rFonts w:ascii="Times" w:hAnsi="Times"/>
          <w:sz w:val="20"/>
          <w:szCs w:val="20"/>
        </w:rPr>
      </w:pPr>
    </w:p>
    <w:p w14:paraId="3E79B917" w14:textId="77777777" w:rsidR="00E60772" w:rsidRDefault="00E60772" w:rsidP="00FB11DA">
      <w:pPr>
        <w:widowControl w:val="0"/>
        <w:autoSpaceDE w:val="0"/>
        <w:autoSpaceDN w:val="0"/>
        <w:adjustRightInd w:val="0"/>
        <w:spacing w:after="240"/>
        <w:contextualSpacing/>
        <w:jc w:val="both"/>
        <w:rPr>
          <w:rFonts w:ascii="Times" w:hAnsi="Times"/>
          <w:sz w:val="20"/>
          <w:szCs w:val="20"/>
        </w:rPr>
      </w:pPr>
      <w:bookmarkStart w:id="0" w:name="_GoBack"/>
      <w:bookmarkEnd w:id="0"/>
    </w:p>
    <w:p w14:paraId="24FFB52E" w14:textId="00D66EB2" w:rsidR="00FB11DA" w:rsidRDefault="00FB11DA" w:rsidP="00FB11DA">
      <w:pPr>
        <w:widowControl w:val="0"/>
        <w:autoSpaceDE w:val="0"/>
        <w:autoSpaceDN w:val="0"/>
        <w:adjustRightInd w:val="0"/>
        <w:spacing w:after="240"/>
        <w:contextualSpacing/>
        <w:jc w:val="both"/>
        <w:rPr>
          <w:rFonts w:ascii="Times" w:hAnsi="Times"/>
          <w:sz w:val="20"/>
          <w:szCs w:val="20"/>
        </w:rPr>
      </w:pPr>
    </w:p>
    <w:p w14:paraId="3D6152FE" w14:textId="59B9BA2E" w:rsidR="00FB11DA" w:rsidRDefault="00FB11DA" w:rsidP="00FB11DA">
      <w:pPr>
        <w:widowControl w:val="0"/>
        <w:autoSpaceDE w:val="0"/>
        <w:autoSpaceDN w:val="0"/>
        <w:adjustRightInd w:val="0"/>
        <w:spacing w:after="240"/>
        <w:contextualSpacing/>
        <w:jc w:val="both"/>
        <w:rPr>
          <w:rFonts w:ascii="Times" w:hAnsi="Times"/>
          <w:sz w:val="20"/>
          <w:szCs w:val="20"/>
        </w:rPr>
      </w:pPr>
    </w:p>
    <w:p w14:paraId="3B3EAE00" w14:textId="7925075E" w:rsidR="00FB11DA" w:rsidRDefault="00FB11DA" w:rsidP="00FB11DA">
      <w:pPr>
        <w:pStyle w:val="heading10"/>
        <w:rPr>
          <w:rFonts w:ascii="Times" w:hAnsi="Times"/>
        </w:rPr>
      </w:pPr>
      <w:r>
        <w:rPr>
          <w:rFonts w:ascii="Times" w:hAnsi="Times"/>
        </w:rPr>
        <w:t>6   Future Work</w:t>
      </w:r>
    </w:p>
    <w:p w14:paraId="6EA611DC" w14:textId="496D1756" w:rsidR="00FB11DA" w:rsidRDefault="00FB11DA" w:rsidP="00FB11DA">
      <w:pPr>
        <w:widowControl w:val="0"/>
        <w:autoSpaceDE w:val="0"/>
        <w:autoSpaceDN w:val="0"/>
        <w:adjustRightInd w:val="0"/>
        <w:spacing w:after="240"/>
        <w:contextualSpacing/>
        <w:jc w:val="both"/>
        <w:rPr>
          <w:rFonts w:ascii="Times" w:hAnsi="Times"/>
          <w:sz w:val="20"/>
          <w:szCs w:val="20"/>
        </w:rPr>
      </w:pPr>
      <w:r>
        <w:rPr>
          <w:rFonts w:ascii="Times" w:hAnsi="Times"/>
          <w:sz w:val="20"/>
          <w:szCs w:val="20"/>
        </w:rPr>
        <w:t>In our approach, we iteratively select different number of best features using chi-squared test, build regression</w:t>
      </w:r>
    </w:p>
    <w:p w14:paraId="45286F32" w14:textId="77777777" w:rsidR="00FB11DA" w:rsidRDefault="00FB11DA" w:rsidP="00FB11DA">
      <w:pPr>
        <w:widowControl w:val="0"/>
        <w:autoSpaceDE w:val="0"/>
        <w:autoSpaceDN w:val="0"/>
        <w:adjustRightInd w:val="0"/>
        <w:spacing w:after="240"/>
        <w:contextualSpacing/>
        <w:jc w:val="both"/>
        <w:rPr>
          <w:rFonts w:ascii="Times" w:hAnsi="Times"/>
          <w:sz w:val="20"/>
          <w:szCs w:val="20"/>
        </w:rPr>
      </w:pPr>
    </w:p>
    <w:p w14:paraId="2FC380AC" w14:textId="77777777" w:rsidR="00FB11DA" w:rsidRDefault="00FB11DA" w:rsidP="00FB11DA">
      <w:pPr>
        <w:widowControl w:val="0"/>
        <w:autoSpaceDE w:val="0"/>
        <w:autoSpaceDN w:val="0"/>
        <w:adjustRightInd w:val="0"/>
        <w:spacing w:after="240"/>
        <w:contextualSpacing/>
        <w:jc w:val="both"/>
        <w:rPr>
          <w:rFonts w:ascii="Times" w:hAnsi="Times"/>
          <w:sz w:val="20"/>
          <w:szCs w:val="20"/>
        </w:rPr>
      </w:pPr>
    </w:p>
    <w:p w14:paraId="248F1EAB" w14:textId="16D95528" w:rsidR="00FB11DA" w:rsidRDefault="00FB11DA" w:rsidP="00FB11DA">
      <w:pPr>
        <w:pStyle w:val="heading10"/>
        <w:rPr>
          <w:rFonts w:ascii="Times" w:hAnsi="Times"/>
        </w:rPr>
      </w:pPr>
      <w:r>
        <w:rPr>
          <w:rFonts w:ascii="Times" w:hAnsi="Times"/>
        </w:rPr>
        <w:t>Refrences</w:t>
      </w:r>
    </w:p>
    <w:p w14:paraId="21983973" w14:textId="77777777" w:rsidR="00FB11DA" w:rsidRDefault="00FB11DA" w:rsidP="00FB11DA">
      <w:pPr>
        <w:widowControl w:val="0"/>
        <w:autoSpaceDE w:val="0"/>
        <w:autoSpaceDN w:val="0"/>
        <w:adjustRightInd w:val="0"/>
        <w:spacing w:after="240"/>
        <w:contextualSpacing/>
        <w:jc w:val="both"/>
        <w:rPr>
          <w:rFonts w:ascii="Times" w:hAnsi="Times"/>
          <w:sz w:val="20"/>
          <w:szCs w:val="20"/>
        </w:rPr>
      </w:pPr>
      <w:r>
        <w:rPr>
          <w:rFonts w:ascii="Times" w:hAnsi="Times"/>
          <w:sz w:val="20"/>
          <w:szCs w:val="20"/>
        </w:rPr>
        <w:t>In our approach, we iteratively select different number of best features using chi-squared test, build regression</w:t>
      </w:r>
    </w:p>
    <w:p w14:paraId="4FD9CFA8" w14:textId="72002E67" w:rsidR="00FB11DA" w:rsidRDefault="00FB11DA" w:rsidP="00FB11DA">
      <w:pPr>
        <w:widowControl w:val="0"/>
        <w:autoSpaceDE w:val="0"/>
        <w:autoSpaceDN w:val="0"/>
        <w:adjustRightInd w:val="0"/>
        <w:spacing w:after="240"/>
        <w:contextualSpacing/>
        <w:jc w:val="both"/>
        <w:rPr>
          <w:rFonts w:ascii="Times" w:hAnsi="Times"/>
          <w:sz w:val="20"/>
          <w:szCs w:val="20"/>
        </w:rPr>
      </w:pPr>
    </w:p>
    <w:p w14:paraId="0C012579" w14:textId="230756C5" w:rsidR="00FB11DA" w:rsidRDefault="00FB11DA" w:rsidP="00FB11DA">
      <w:pPr>
        <w:widowControl w:val="0"/>
        <w:autoSpaceDE w:val="0"/>
        <w:autoSpaceDN w:val="0"/>
        <w:adjustRightInd w:val="0"/>
        <w:spacing w:after="240"/>
        <w:contextualSpacing/>
        <w:jc w:val="both"/>
        <w:rPr>
          <w:rFonts w:ascii="Times" w:hAnsi="Times"/>
          <w:sz w:val="20"/>
          <w:szCs w:val="20"/>
        </w:rPr>
      </w:pPr>
    </w:p>
    <w:p w14:paraId="6B9885CD" w14:textId="77777777" w:rsidR="00FB11DA" w:rsidRPr="003A1031" w:rsidRDefault="00FB11DA" w:rsidP="00FB11DA">
      <w:pPr>
        <w:widowControl w:val="0"/>
        <w:autoSpaceDE w:val="0"/>
        <w:autoSpaceDN w:val="0"/>
        <w:adjustRightInd w:val="0"/>
        <w:spacing w:after="240"/>
        <w:contextualSpacing/>
        <w:jc w:val="both"/>
        <w:rPr>
          <w:rFonts w:ascii="Times" w:hAnsi="Times"/>
          <w:sz w:val="20"/>
          <w:szCs w:val="20"/>
        </w:rPr>
      </w:pPr>
    </w:p>
    <w:p w14:paraId="1784D909" w14:textId="77777777" w:rsidR="00FB11DA" w:rsidRPr="003A1031" w:rsidRDefault="00FB11DA" w:rsidP="00FB11DA">
      <w:pPr>
        <w:widowControl w:val="0"/>
        <w:autoSpaceDE w:val="0"/>
        <w:autoSpaceDN w:val="0"/>
        <w:adjustRightInd w:val="0"/>
        <w:spacing w:after="240"/>
        <w:contextualSpacing/>
        <w:jc w:val="both"/>
        <w:rPr>
          <w:rFonts w:ascii="Times" w:hAnsi="Times"/>
          <w:sz w:val="20"/>
          <w:szCs w:val="20"/>
        </w:rPr>
      </w:pPr>
    </w:p>
    <w:sectPr w:rsidR="00FB11DA" w:rsidRPr="003A1031" w:rsidSect="0070520C">
      <w:type w:val="continuous"/>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C25016" w14:textId="77777777" w:rsidR="00B24FA0" w:rsidRDefault="00B24FA0">
      <w:r>
        <w:separator/>
      </w:r>
    </w:p>
  </w:endnote>
  <w:endnote w:type="continuationSeparator" w:id="0">
    <w:p w14:paraId="66BB14EC" w14:textId="77777777" w:rsidR="00B24FA0" w:rsidRDefault="00B24FA0">
      <w:r>
        <w:continuationSeparator/>
      </w:r>
    </w:p>
  </w:endnote>
  <w:endnote w:type="continuationNotice" w:id="1">
    <w:p w14:paraId="5B3A513D" w14:textId="77777777" w:rsidR="00B24FA0" w:rsidRDefault="00B24F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ms Rmn">
    <w:panose1 w:val="020206030405050203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CA9EBF" w14:textId="77777777" w:rsidR="00B24FA0" w:rsidRDefault="00B24FA0">
      <w:r>
        <w:separator/>
      </w:r>
    </w:p>
  </w:footnote>
  <w:footnote w:type="continuationSeparator" w:id="0">
    <w:p w14:paraId="40B7B6AC" w14:textId="77777777" w:rsidR="00B24FA0" w:rsidRDefault="00B24FA0">
      <w:r>
        <w:continuationSeparator/>
      </w:r>
    </w:p>
  </w:footnote>
  <w:footnote w:type="continuationNotice" w:id="1">
    <w:p w14:paraId="6C35ED96" w14:textId="77777777" w:rsidR="00B24FA0" w:rsidRDefault="00B24FA0"/>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101B138B"/>
    <w:multiLevelType w:val="hybridMultilevel"/>
    <w:tmpl w:val="017E86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360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2B5865"/>
    <w:multiLevelType w:val="multilevel"/>
    <w:tmpl w:val="65EC8A2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o"/>
      <w:lvlJc w:val="left"/>
      <w:pPr>
        <w:ind w:left="1440" w:hanging="360"/>
      </w:pPr>
      <w:rPr>
        <w:rFonts w:ascii="Courier New" w:hAnsi="Courier New" w:cs="Courier New"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5FF6013"/>
    <w:multiLevelType w:val="hybridMultilevel"/>
    <w:tmpl w:val="E6D4D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005B2B"/>
    <w:multiLevelType w:val="hybridMultilevel"/>
    <w:tmpl w:val="85048A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19026F"/>
    <w:multiLevelType w:val="hybridMultilevel"/>
    <w:tmpl w:val="36607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7"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3FFC7AAF"/>
    <w:multiLevelType w:val="hybridMultilevel"/>
    <w:tmpl w:val="D87486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45837910"/>
    <w:multiLevelType w:val="multilevel"/>
    <w:tmpl w:val="65DE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AF1A64"/>
    <w:multiLevelType w:val="hybridMultilevel"/>
    <w:tmpl w:val="36607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F84C97"/>
    <w:multiLevelType w:val="hybridMultilevel"/>
    <w:tmpl w:val="01823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7E3D35"/>
    <w:multiLevelType w:val="hybridMultilevel"/>
    <w:tmpl w:val="BAE6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5529D1"/>
    <w:multiLevelType w:val="hybridMultilevel"/>
    <w:tmpl w:val="D2F45C26"/>
    <w:lvl w:ilvl="0" w:tplc="76B69586">
      <w:start w:val="1"/>
      <w:numFmt w:val="bullet"/>
      <w:lvlText w:val="•"/>
      <w:lvlJc w:val="left"/>
      <w:pPr>
        <w:tabs>
          <w:tab w:val="num" w:pos="720"/>
        </w:tabs>
        <w:ind w:left="720" w:hanging="360"/>
      </w:pPr>
      <w:rPr>
        <w:rFonts w:ascii="Times New Roman" w:hAnsi="Times New Roman" w:hint="default"/>
      </w:rPr>
    </w:lvl>
    <w:lvl w:ilvl="1" w:tplc="AC92E96E" w:tentative="1">
      <w:start w:val="1"/>
      <w:numFmt w:val="bullet"/>
      <w:lvlText w:val="•"/>
      <w:lvlJc w:val="left"/>
      <w:pPr>
        <w:tabs>
          <w:tab w:val="num" w:pos="1440"/>
        </w:tabs>
        <w:ind w:left="1440" w:hanging="360"/>
      </w:pPr>
      <w:rPr>
        <w:rFonts w:ascii="Times New Roman" w:hAnsi="Times New Roman" w:hint="default"/>
      </w:rPr>
    </w:lvl>
    <w:lvl w:ilvl="2" w:tplc="D326D806" w:tentative="1">
      <w:start w:val="1"/>
      <w:numFmt w:val="bullet"/>
      <w:lvlText w:val="•"/>
      <w:lvlJc w:val="left"/>
      <w:pPr>
        <w:tabs>
          <w:tab w:val="num" w:pos="2160"/>
        </w:tabs>
        <w:ind w:left="2160" w:hanging="360"/>
      </w:pPr>
      <w:rPr>
        <w:rFonts w:ascii="Times New Roman" w:hAnsi="Times New Roman" w:hint="default"/>
      </w:rPr>
    </w:lvl>
    <w:lvl w:ilvl="3" w:tplc="FC90B0B0" w:tentative="1">
      <w:start w:val="1"/>
      <w:numFmt w:val="bullet"/>
      <w:lvlText w:val="•"/>
      <w:lvlJc w:val="left"/>
      <w:pPr>
        <w:tabs>
          <w:tab w:val="num" w:pos="2880"/>
        </w:tabs>
        <w:ind w:left="2880" w:hanging="360"/>
      </w:pPr>
      <w:rPr>
        <w:rFonts w:ascii="Times New Roman" w:hAnsi="Times New Roman" w:hint="default"/>
      </w:rPr>
    </w:lvl>
    <w:lvl w:ilvl="4" w:tplc="DC1E2B26" w:tentative="1">
      <w:start w:val="1"/>
      <w:numFmt w:val="bullet"/>
      <w:lvlText w:val="•"/>
      <w:lvlJc w:val="left"/>
      <w:pPr>
        <w:tabs>
          <w:tab w:val="num" w:pos="3600"/>
        </w:tabs>
        <w:ind w:left="3600" w:hanging="360"/>
      </w:pPr>
      <w:rPr>
        <w:rFonts w:ascii="Times New Roman" w:hAnsi="Times New Roman" w:hint="default"/>
      </w:rPr>
    </w:lvl>
    <w:lvl w:ilvl="5" w:tplc="D2C0A648" w:tentative="1">
      <w:start w:val="1"/>
      <w:numFmt w:val="bullet"/>
      <w:lvlText w:val="•"/>
      <w:lvlJc w:val="left"/>
      <w:pPr>
        <w:tabs>
          <w:tab w:val="num" w:pos="4320"/>
        </w:tabs>
        <w:ind w:left="4320" w:hanging="360"/>
      </w:pPr>
      <w:rPr>
        <w:rFonts w:ascii="Times New Roman" w:hAnsi="Times New Roman" w:hint="default"/>
      </w:rPr>
    </w:lvl>
    <w:lvl w:ilvl="6" w:tplc="BFDE61D8" w:tentative="1">
      <w:start w:val="1"/>
      <w:numFmt w:val="bullet"/>
      <w:lvlText w:val="•"/>
      <w:lvlJc w:val="left"/>
      <w:pPr>
        <w:tabs>
          <w:tab w:val="num" w:pos="5040"/>
        </w:tabs>
        <w:ind w:left="5040" w:hanging="360"/>
      </w:pPr>
      <w:rPr>
        <w:rFonts w:ascii="Times New Roman" w:hAnsi="Times New Roman" w:hint="default"/>
      </w:rPr>
    </w:lvl>
    <w:lvl w:ilvl="7" w:tplc="1BCA5904" w:tentative="1">
      <w:start w:val="1"/>
      <w:numFmt w:val="bullet"/>
      <w:lvlText w:val="•"/>
      <w:lvlJc w:val="left"/>
      <w:pPr>
        <w:tabs>
          <w:tab w:val="num" w:pos="5760"/>
        </w:tabs>
        <w:ind w:left="5760" w:hanging="360"/>
      </w:pPr>
      <w:rPr>
        <w:rFonts w:ascii="Times New Roman" w:hAnsi="Times New Roman" w:hint="default"/>
      </w:rPr>
    </w:lvl>
    <w:lvl w:ilvl="8" w:tplc="6442B738"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7EC93481"/>
    <w:multiLevelType w:val="hybridMultilevel"/>
    <w:tmpl w:val="E9FADF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7"/>
  </w:num>
  <w:num w:numId="3">
    <w:abstractNumId w:val="6"/>
  </w:num>
  <w:num w:numId="4">
    <w:abstractNumId w:val="11"/>
  </w:num>
  <w:num w:numId="5">
    <w:abstractNumId w:val="5"/>
  </w:num>
  <w:num w:numId="6">
    <w:abstractNumId w:val="10"/>
  </w:num>
  <w:num w:numId="7">
    <w:abstractNumId w:val="8"/>
  </w:num>
  <w:num w:numId="8">
    <w:abstractNumId w:val="2"/>
  </w:num>
  <w:num w:numId="9">
    <w:abstractNumId w:val="9"/>
  </w:num>
  <w:num w:numId="10">
    <w:abstractNumId w:val="4"/>
  </w:num>
  <w:num w:numId="11">
    <w:abstractNumId w:val="14"/>
  </w:num>
  <w:num w:numId="12">
    <w:abstractNumId w:val="1"/>
  </w:num>
  <w:num w:numId="13">
    <w:abstractNumId w:val="12"/>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03B1"/>
    <w:rsid w:val="000117EC"/>
    <w:rsid w:val="000278B0"/>
    <w:rsid w:val="00030DF2"/>
    <w:rsid w:val="00040D46"/>
    <w:rsid w:val="00050DFE"/>
    <w:rsid w:val="00051DE6"/>
    <w:rsid w:val="00053623"/>
    <w:rsid w:val="00053BA6"/>
    <w:rsid w:val="0006166E"/>
    <w:rsid w:val="00061E65"/>
    <w:rsid w:val="0006579A"/>
    <w:rsid w:val="0007073C"/>
    <w:rsid w:val="0007083D"/>
    <w:rsid w:val="00073EAE"/>
    <w:rsid w:val="0007709C"/>
    <w:rsid w:val="000820F9"/>
    <w:rsid w:val="00087935"/>
    <w:rsid w:val="00094440"/>
    <w:rsid w:val="000A0950"/>
    <w:rsid w:val="000B3D7B"/>
    <w:rsid w:val="000B725E"/>
    <w:rsid w:val="000C6B24"/>
    <w:rsid w:val="000D0C57"/>
    <w:rsid w:val="000E33D1"/>
    <w:rsid w:val="000E4A42"/>
    <w:rsid w:val="000E4EF4"/>
    <w:rsid w:val="00105EF6"/>
    <w:rsid w:val="00106B63"/>
    <w:rsid w:val="001167B2"/>
    <w:rsid w:val="00120199"/>
    <w:rsid w:val="00122973"/>
    <w:rsid w:val="001248C4"/>
    <w:rsid w:val="00125029"/>
    <w:rsid w:val="00131FB3"/>
    <w:rsid w:val="0013305E"/>
    <w:rsid w:val="00137B95"/>
    <w:rsid w:val="00141076"/>
    <w:rsid w:val="00141B2A"/>
    <w:rsid w:val="00141FF1"/>
    <w:rsid w:val="00144656"/>
    <w:rsid w:val="00146A7C"/>
    <w:rsid w:val="00151A34"/>
    <w:rsid w:val="00165C6D"/>
    <w:rsid w:val="00165CCC"/>
    <w:rsid w:val="00180CD2"/>
    <w:rsid w:val="001866F1"/>
    <w:rsid w:val="00187E52"/>
    <w:rsid w:val="0019209E"/>
    <w:rsid w:val="001A23D2"/>
    <w:rsid w:val="001A4AA3"/>
    <w:rsid w:val="001A5994"/>
    <w:rsid w:val="001B222F"/>
    <w:rsid w:val="001B3A2A"/>
    <w:rsid w:val="001B61E6"/>
    <w:rsid w:val="001B6A9E"/>
    <w:rsid w:val="001B7481"/>
    <w:rsid w:val="001C61E2"/>
    <w:rsid w:val="001C6765"/>
    <w:rsid w:val="001D3036"/>
    <w:rsid w:val="001D7F15"/>
    <w:rsid w:val="001E2B8E"/>
    <w:rsid w:val="001E2D32"/>
    <w:rsid w:val="001E701F"/>
    <w:rsid w:val="001F0CEC"/>
    <w:rsid w:val="001F5C8F"/>
    <w:rsid w:val="001F7AA9"/>
    <w:rsid w:val="00203798"/>
    <w:rsid w:val="00210FD8"/>
    <w:rsid w:val="0021315D"/>
    <w:rsid w:val="00217713"/>
    <w:rsid w:val="00217B4B"/>
    <w:rsid w:val="002219FD"/>
    <w:rsid w:val="00224E9B"/>
    <w:rsid w:val="002256F7"/>
    <w:rsid w:val="002323B3"/>
    <w:rsid w:val="00237275"/>
    <w:rsid w:val="0023794A"/>
    <w:rsid w:val="00237E3E"/>
    <w:rsid w:val="002432F6"/>
    <w:rsid w:val="00244F16"/>
    <w:rsid w:val="00252BAB"/>
    <w:rsid w:val="002572A3"/>
    <w:rsid w:val="002660E5"/>
    <w:rsid w:val="00266B1A"/>
    <w:rsid w:val="00271749"/>
    <w:rsid w:val="00276FC3"/>
    <w:rsid w:val="00280AAF"/>
    <w:rsid w:val="00283FD5"/>
    <w:rsid w:val="00291567"/>
    <w:rsid w:val="00296C6D"/>
    <w:rsid w:val="002A1086"/>
    <w:rsid w:val="002A3EE9"/>
    <w:rsid w:val="002B1765"/>
    <w:rsid w:val="002B228A"/>
    <w:rsid w:val="002B7774"/>
    <w:rsid w:val="002C451F"/>
    <w:rsid w:val="002E327C"/>
    <w:rsid w:val="002E36A9"/>
    <w:rsid w:val="002E7475"/>
    <w:rsid w:val="002F04E5"/>
    <w:rsid w:val="002F06E8"/>
    <w:rsid w:val="002F0EA0"/>
    <w:rsid w:val="002F0F76"/>
    <w:rsid w:val="00303BF7"/>
    <w:rsid w:val="0031019D"/>
    <w:rsid w:val="00317529"/>
    <w:rsid w:val="00317780"/>
    <w:rsid w:val="0032474B"/>
    <w:rsid w:val="00324F28"/>
    <w:rsid w:val="0033684D"/>
    <w:rsid w:val="003432A9"/>
    <w:rsid w:val="00356AD3"/>
    <w:rsid w:val="00360490"/>
    <w:rsid w:val="00361DA8"/>
    <w:rsid w:val="003712A3"/>
    <w:rsid w:val="0037130E"/>
    <w:rsid w:val="00372DA1"/>
    <w:rsid w:val="003750D7"/>
    <w:rsid w:val="00381543"/>
    <w:rsid w:val="00397735"/>
    <w:rsid w:val="003A1031"/>
    <w:rsid w:val="003A16B8"/>
    <w:rsid w:val="003A1AB2"/>
    <w:rsid w:val="003A7148"/>
    <w:rsid w:val="003A77D0"/>
    <w:rsid w:val="003B1C7C"/>
    <w:rsid w:val="003B387E"/>
    <w:rsid w:val="003B7732"/>
    <w:rsid w:val="003C0B01"/>
    <w:rsid w:val="003C1629"/>
    <w:rsid w:val="003C29A5"/>
    <w:rsid w:val="003C2C45"/>
    <w:rsid w:val="003C5FA0"/>
    <w:rsid w:val="003C643A"/>
    <w:rsid w:val="003D3C40"/>
    <w:rsid w:val="003D5C7E"/>
    <w:rsid w:val="003D68D7"/>
    <w:rsid w:val="003E6FCB"/>
    <w:rsid w:val="003F015B"/>
    <w:rsid w:val="003F30DD"/>
    <w:rsid w:val="00405AD1"/>
    <w:rsid w:val="004072A8"/>
    <w:rsid w:val="00420376"/>
    <w:rsid w:val="00422C0D"/>
    <w:rsid w:val="004259E7"/>
    <w:rsid w:val="00427070"/>
    <w:rsid w:val="0043426F"/>
    <w:rsid w:val="0043768D"/>
    <w:rsid w:val="004421DB"/>
    <w:rsid w:val="00444487"/>
    <w:rsid w:val="00447383"/>
    <w:rsid w:val="004570E6"/>
    <w:rsid w:val="00460468"/>
    <w:rsid w:val="004607EA"/>
    <w:rsid w:val="00463DC7"/>
    <w:rsid w:val="00481B72"/>
    <w:rsid w:val="004827FE"/>
    <w:rsid w:val="00486860"/>
    <w:rsid w:val="00487734"/>
    <w:rsid w:val="004904F7"/>
    <w:rsid w:val="00495A8C"/>
    <w:rsid w:val="00496B6C"/>
    <w:rsid w:val="00497039"/>
    <w:rsid w:val="004A317B"/>
    <w:rsid w:val="004A70ED"/>
    <w:rsid w:val="004C25BC"/>
    <w:rsid w:val="004C31AA"/>
    <w:rsid w:val="004C4C1C"/>
    <w:rsid w:val="004D0E6D"/>
    <w:rsid w:val="004D4A85"/>
    <w:rsid w:val="004D7821"/>
    <w:rsid w:val="004E1486"/>
    <w:rsid w:val="004E6461"/>
    <w:rsid w:val="004F3DBE"/>
    <w:rsid w:val="004F6B93"/>
    <w:rsid w:val="00501B1B"/>
    <w:rsid w:val="00511343"/>
    <w:rsid w:val="005129E1"/>
    <w:rsid w:val="005154B2"/>
    <w:rsid w:val="00520749"/>
    <w:rsid w:val="005269F5"/>
    <w:rsid w:val="0053194B"/>
    <w:rsid w:val="0054112D"/>
    <w:rsid w:val="00550EFA"/>
    <w:rsid w:val="0055560B"/>
    <w:rsid w:val="0056177B"/>
    <w:rsid w:val="00572ED1"/>
    <w:rsid w:val="00581A25"/>
    <w:rsid w:val="0058408C"/>
    <w:rsid w:val="00586CFF"/>
    <w:rsid w:val="00590026"/>
    <w:rsid w:val="0059352E"/>
    <w:rsid w:val="00593A86"/>
    <w:rsid w:val="00595D1D"/>
    <w:rsid w:val="005A1FBA"/>
    <w:rsid w:val="005B1E72"/>
    <w:rsid w:val="005B36B4"/>
    <w:rsid w:val="005B39A0"/>
    <w:rsid w:val="005B3DA3"/>
    <w:rsid w:val="005B5560"/>
    <w:rsid w:val="005C0814"/>
    <w:rsid w:val="005C0B99"/>
    <w:rsid w:val="005C5877"/>
    <w:rsid w:val="005D42AE"/>
    <w:rsid w:val="005D64B0"/>
    <w:rsid w:val="005E14CD"/>
    <w:rsid w:val="005E4DC5"/>
    <w:rsid w:val="005F632A"/>
    <w:rsid w:val="006009DF"/>
    <w:rsid w:val="0060378F"/>
    <w:rsid w:val="00603937"/>
    <w:rsid w:val="0060650C"/>
    <w:rsid w:val="00607480"/>
    <w:rsid w:val="00616EB3"/>
    <w:rsid w:val="00617608"/>
    <w:rsid w:val="006217D7"/>
    <w:rsid w:val="006225DC"/>
    <w:rsid w:val="006225EA"/>
    <w:rsid w:val="006342FA"/>
    <w:rsid w:val="0063684A"/>
    <w:rsid w:val="00637CB5"/>
    <w:rsid w:val="00650463"/>
    <w:rsid w:val="00652234"/>
    <w:rsid w:val="00654664"/>
    <w:rsid w:val="00656D4F"/>
    <w:rsid w:val="00656EFC"/>
    <w:rsid w:val="00657488"/>
    <w:rsid w:val="006628BE"/>
    <w:rsid w:val="0066449C"/>
    <w:rsid w:val="00665BB1"/>
    <w:rsid w:val="006663E3"/>
    <w:rsid w:val="0067477F"/>
    <w:rsid w:val="006754D6"/>
    <w:rsid w:val="00675D2C"/>
    <w:rsid w:val="00676B6A"/>
    <w:rsid w:val="0068240D"/>
    <w:rsid w:val="006850B4"/>
    <w:rsid w:val="00685A05"/>
    <w:rsid w:val="006962C6"/>
    <w:rsid w:val="00696E98"/>
    <w:rsid w:val="006A1BD8"/>
    <w:rsid w:val="006A1C0A"/>
    <w:rsid w:val="006A39B1"/>
    <w:rsid w:val="006A4F28"/>
    <w:rsid w:val="006A7F4A"/>
    <w:rsid w:val="006B0902"/>
    <w:rsid w:val="006B13EC"/>
    <w:rsid w:val="006B1420"/>
    <w:rsid w:val="006B781C"/>
    <w:rsid w:val="006B7B79"/>
    <w:rsid w:val="006D0CD9"/>
    <w:rsid w:val="006D5279"/>
    <w:rsid w:val="006E189D"/>
    <w:rsid w:val="006E25E1"/>
    <w:rsid w:val="006E3DA4"/>
    <w:rsid w:val="006E4F3B"/>
    <w:rsid w:val="006F3847"/>
    <w:rsid w:val="006F3E38"/>
    <w:rsid w:val="006F70DE"/>
    <w:rsid w:val="007049E8"/>
    <w:rsid w:val="0070520C"/>
    <w:rsid w:val="00706586"/>
    <w:rsid w:val="00706829"/>
    <w:rsid w:val="007131A7"/>
    <w:rsid w:val="007255C5"/>
    <w:rsid w:val="00725E89"/>
    <w:rsid w:val="00726949"/>
    <w:rsid w:val="007309D0"/>
    <w:rsid w:val="0073368F"/>
    <w:rsid w:val="0074320E"/>
    <w:rsid w:val="007510AE"/>
    <w:rsid w:val="00753233"/>
    <w:rsid w:val="007571BC"/>
    <w:rsid w:val="00767FC5"/>
    <w:rsid w:val="00772341"/>
    <w:rsid w:val="00773DCB"/>
    <w:rsid w:val="0077437B"/>
    <w:rsid w:val="0078106B"/>
    <w:rsid w:val="00785E1E"/>
    <w:rsid w:val="007B0878"/>
    <w:rsid w:val="007B2AB9"/>
    <w:rsid w:val="007C12CA"/>
    <w:rsid w:val="007D06B7"/>
    <w:rsid w:val="007D42CD"/>
    <w:rsid w:val="007D5A49"/>
    <w:rsid w:val="007E6D0D"/>
    <w:rsid w:val="007F63FA"/>
    <w:rsid w:val="00800BE9"/>
    <w:rsid w:val="00802EED"/>
    <w:rsid w:val="008041AB"/>
    <w:rsid w:val="00816C8B"/>
    <w:rsid w:val="00830AFA"/>
    <w:rsid w:val="008429D0"/>
    <w:rsid w:val="008432A3"/>
    <w:rsid w:val="00844384"/>
    <w:rsid w:val="0084491C"/>
    <w:rsid w:val="00851017"/>
    <w:rsid w:val="008539DC"/>
    <w:rsid w:val="0086437F"/>
    <w:rsid w:val="008733C0"/>
    <w:rsid w:val="00893F84"/>
    <w:rsid w:val="00894D75"/>
    <w:rsid w:val="008967FB"/>
    <w:rsid w:val="008A0799"/>
    <w:rsid w:val="008D4023"/>
    <w:rsid w:val="008E7FD9"/>
    <w:rsid w:val="008F54C6"/>
    <w:rsid w:val="008F5EB2"/>
    <w:rsid w:val="009003D1"/>
    <w:rsid w:val="00901277"/>
    <w:rsid w:val="0090440E"/>
    <w:rsid w:val="00913004"/>
    <w:rsid w:val="00913E34"/>
    <w:rsid w:val="0091401A"/>
    <w:rsid w:val="00914605"/>
    <w:rsid w:val="00916B6E"/>
    <w:rsid w:val="00924EE1"/>
    <w:rsid w:val="00932D47"/>
    <w:rsid w:val="009353C2"/>
    <w:rsid w:val="00943105"/>
    <w:rsid w:val="0094326B"/>
    <w:rsid w:val="0095068A"/>
    <w:rsid w:val="00951B32"/>
    <w:rsid w:val="00952325"/>
    <w:rsid w:val="00962B94"/>
    <w:rsid w:val="0096494C"/>
    <w:rsid w:val="009942DC"/>
    <w:rsid w:val="00995207"/>
    <w:rsid w:val="009A7792"/>
    <w:rsid w:val="009A7E70"/>
    <w:rsid w:val="009B1D59"/>
    <w:rsid w:val="009B7AD3"/>
    <w:rsid w:val="009C25F4"/>
    <w:rsid w:val="009F4136"/>
    <w:rsid w:val="00A01A57"/>
    <w:rsid w:val="00A02F42"/>
    <w:rsid w:val="00A048D8"/>
    <w:rsid w:val="00A04D64"/>
    <w:rsid w:val="00A05068"/>
    <w:rsid w:val="00A06878"/>
    <w:rsid w:val="00A07640"/>
    <w:rsid w:val="00A12FD5"/>
    <w:rsid w:val="00A13BF2"/>
    <w:rsid w:val="00A15B7E"/>
    <w:rsid w:val="00A2427F"/>
    <w:rsid w:val="00A27A0A"/>
    <w:rsid w:val="00A27E85"/>
    <w:rsid w:val="00A31CE2"/>
    <w:rsid w:val="00A368FF"/>
    <w:rsid w:val="00A42FD8"/>
    <w:rsid w:val="00A4326B"/>
    <w:rsid w:val="00A452B6"/>
    <w:rsid w:val="00A555A7"/>
    <w:rsid w:val="00A57BF9"/>
    <w:rsid w:val="00A57FD6"/>
    <w:rsid w:val="00A61B46"/>
    <w:rsid w:val="00A64DAD"/>
    <w:rsid w:val="00A67EE1"/>
    <w:rsid w:val="00A715D1"/>
    <w:rsid w:val="00A72F9B"/>
    <w:rsid w:val="00A8258F"/>
    <w:rsid w:val="00A82AC2"/>
    <w:rsid w:val="00A853B9"/>
    <w:rsid w:val="00A869BE"/>
    <w:rsid w:val="00A927C6"/>
    <w:rsid w:val="00A93C6D"/>
    <w:rsid w:val="00A94BED"/>
    <w:rsid w:val="00AA121A"/>
    <w:rsid w:val="00AB067A"/>
    <w:rsid w:val="00AB34E3"/>
    <w:rsid w:val="00AC0D5A"/>
    <w:rsid w:val="00AD15EC"/>
    <w:rsid w:val="00AD2153"/>
    <w:rsid w:val="00AD4E1C"/>
    <w:rsid w:val="00AD535B"/>
    <w:rsid w:val="00AD5626"/>
    <w:rsid w:val="00AD6FB7"/>
    <w:rsid w:val="00AE3767"/>
    <w:rsid w:val="00AE73F2"/>
    <w:rsid w:val="00AF5F96"/>
    <w:rsid w:val="00AF6364"/>
    <w:rsid w:val="00B01E41"/>
    <w:rsid w:val="00B069EE"/>
    <w:rsid w:val="00B07A48"/>
    <w:rsid w:val="00B07BB1"/>
    <w:rsid w:val="00B1235A"/>
    <w:rsid w:val="00B15E38"/>
    <w:rsid w:val="00B22783"/>
    <w:rsid w:val="00B24FA0"/>
    <w:rsid w:val="00B3269D"/>
    <w:rsid w:val="00B32A9F"/>
    <w:rsid w:val="00B35BD6"/>
    <w:rsid w:val="00B36E90"/>
    <w:rsid w:val="00B51714"/>
    <w:rsid w:val="00B55E9E"/>
    <w:rsid w:val="00B56D57"/>
    <w:rsid w:val="00B6417B"/>
    <w:rsid w:val="00B674BF"/>
    <w:rsid w:val="00B73A64"/>
    <w:rsid w:val="00B767E6"/>
    <w:rsid w:val="00B77BBF"/>
    <w:rsid w:val="00B82395"/>
    <w:rsid w:val="00B87155"/>
    <w:rsid w:val="00B90294"/>
    <w:rsid w:val="00B940B6"/>
    <w:rsid w:val="00B94A38"/>
    <w:rsid w:val="00B953BA"/>
    <w:rsid w:val="00B96823"/>
    <w:rsid w:val="00BA24D8"/>
    <w:rsid w:val="00BA3959"/>
    <w:rsid w:val="00BA4722"/>
    <w:rsid w:val="00BA788F"/>
    <w:rsid w:val="00BB1956"/>
    <w:rsid w:val="00BC057B"/>
    <w:rsid w:val="00BD33FD"/>
    <w:rsid w:val="00BD7B0D"/>
    <w:rsid w:val="00BE4693"/>
    <w:rsid w:val="00BF7C0D"/>
    <w:rsid w:val="00C03C64"/>
    <w:rsid w:val="00C055EF"/>
    <w:rsid w:val="00C16F71"/>
    <w:rsid w:val="00C174EA"/>
    <w:rsid w:val="00C21DCE"/>
    <w:rsid w:val="00C255FA"/>
    <w:rsid w:val="00C27BCB"/>
    <w:rsid w:val="00C30713"/>
    <w:rsid w:val="00C32252"/>
    <w:rsid w:val="00C44856"/>
    <w:rsid w:val="00C456A7"/>
    <w:rsid w:val="00C47C3B"/>
    <w:rsid w:val="00C47D01"/>
    <w:rsid w:val="00C50861"/>
    <w:rsid w:val="00C50D0F"/>
    <w:rsid w:val="00C67500"/>
    <w:rsid w:val="00C70F38"/>
    <w:rsid w:val="00C72787"/>
    <w:rsid w:val="00C760B6"/>
    <w:rsid w:val="00C80156"/>
    <w:rsid w:val="00C80A8F"/>
    <w:rsid w:val="00C80CED"/>
    <w:rsid w:val="00C87F64"/>
    <w:rsid w:val="00C9039D"/>
    <w:rsid w:val="00C90BA2"/>
    <w:rsid w:val="00C951AE"/>
    <w:rsid w:val="00C95EFA"/>
    <w:rsid w:val="00C96BA7"/>
    <w:rsid w:val="00CA0848"/>
    <w:rsid w:val="00CB0B61"/>
    <w:rsid w:val="00CB2306"/>
    <w:rsid w:val="00CB7D49"/>
    <w:rsid w:val="00CC6498"/>
    <w:rsid w:val="00CC74CD"/>
    <w:rsid w:val="00CD4B55"/>
    <w:rsid w:val="00CD54A4"/>
    <w:rsid w:val="00CF0521"/>
    <w:rsid w:val="00CF3BCD"/>
    <w:rsid w:val="00D102C0"/>
    <w:rsid w:val="00D15D54"/>
    <w:rsid w:val="00D25733"/>
    <w:rsid w:val="00D325C6"/>
    <w:rsid w:val="00D354C6"/>
    <w:rsid w:val="00D40423"/>
    <w:rsid w:val="00D40AE6"/>
    <w:rsid w:val="00D456A4"/>
    <w:rsid w:val="00D46E59"/>
    <w:rsid w:val="00D562E4"/>
    <w:rsid w:val="00D6239C"/>
    <w:rsid w:val="00D63A5F"/>
    <w:rsid w:val="00D66F65"/>
    <w:rsid w:val="00D700AD"/>
    <w:rsid w:val="00D7213C"/>
    <w:rsid w:val="00D76438"/>
    <w:rsid w:val="00D80674"/>
    <w:rsid w:val="00D81115"/>
    <w:rsid w:val="00D8313E"/>
    <w:rsid w:val="00D87F87"/>
    <w:rsid w:val="00D90ACB"/>
    <w:rsid w:val="00D951AD"/>
    <w:rsid w:val="00D955E8"/>
    <w:rsid w:val="00D967D7"/>
    <w:rsid w:val="00DB60C3"/>
    <w:rsid w:val="00DC2926"/>
    <w:rsid w:val="00DC3446"/>
    <w:rsid w:val="00DC6D42"/>
    <w:rsid w:val="00DD625B"/>
    <w:rsid w:val="00DE471D"/>
    <w:rsid w:val="00DF1306"/>
    <w:rsid w:val="00DF5AD1"/>
    <w:rsid w:val="00E0110C"/>
    <w:rsid w:val="00E02655"/>
    <w:rsid w:val="00E10A47"/>
    <w:rsid w:val="00E10DE2"/>
    <w:rsid w:val="00E13959"/>
    <w:rsid w:val="00E170BA"/>
    <w:rsid w:val="00E22C56"/>
    <w:rsid w:val="00E3194C"/>
    <w:rsid w:val="00E3380D"/>
    <w:rsid w:val="00E45F51"/>
    <w:rsid w:val="00E60772"/>
    <w:rsid w:val="00E67078"/>
    <w:rsid w:val="00E67CB3"/>
    <w:rsid w:val="00E83A1A"/>
    <w:rsid w:val="00E86892"/>
    <w:rsid w:val="00E9129B"/>
    <w:rsid w:val="00E91643"/>
    <w:rsid w:val="00E9278F"/>
    <w:rsid w:val="00E969C7"/>
    <w:rsid w:val="00EA1D86"/>
    <w:rsid w:val="00EA3C57"/>
    <w:rsid w:val="00EB1DF5"/>
    <w:rsid w:val="00EB4436"/>
    <w:rsid w:val="00EC1DE3"/>
    <w:rsid w:val="00EC3EA9"/>
    <w:rsid w:val="00EC4323"/>
    <w:rsid w:val="00ED4D15"/>
    <w:rsid w:val="00ED7B8A"/>
    <w:rsid w:val="00EE4FA3"/>
    <w:rsid w:val="00EE53CE"/>
    <w:rsid w:val="00EF37DA"/>
    <w:rsid w:val="00EF5958"/>
    <w:rsid w:val="00F006DF"/>
    <w:rsid w:val="00F00716"/>
    <w:rsid w:val="00F05B89"/>
    <w:rsid w:val="00F11742"/>
    <w:rsid w:val="00F15C43"/>
    <w:rsid w:val="00F2383E"/>
    <w:rsid w:val="00F25D6E"/>
    <w:rsid w:val="00F27503"/>
    <w:rsid w:val="00F30CDD"/>
    <w:rsid w:val="00F30F7F"/>
    <w:rsid w:val="00F35037"/>
    <w:rsid w:val="00F36F61"/>
    <w:rsid w:val="00F42AAD"/>
    <w:rsid w:val="00F50EAA"/>
    <w:rsid w:val="00F54FCB"/>
    <w:rsid w:val="00F5649D"/>
    <w:rsid w:val="00F574E2"/>
    <w:rsid w:val="00F75064"/>
    <w:rsid w:val="00F811A6"/>
    <w:rsid w:val="00F86930"/>
    <w:rsid w:val="00F90B27"/>
    <w:rsid w:val="00F92E42"/>
    <w:rsid w:val="00F95A8B"/>
    <w:rsid w:val="00FA0BD0"/>
    <w:rsid w:val="00FA3CA9"/>
    <w:rsid w:val="00FA4833"/>
    <w:rsid w:val="00FB02DB"/>
    <w:rsid w:val="00FB11DA"/>
    <w:rsid w:val="00FB5950"/>
    <w:rsid w:val="00FB6789"/>
    <w:rsid w:val="00FD031A"/>
    <w:rsid w:val="00FE1423"/>
    <w:rsid w:val="00FF0B94"/>
    <w:rsid w:val="00FF4502"/>
    <w:rsid w:val="00FF4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305681"/>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uiPriority="22" w:qFormat="1"/>
    <w:lsdException w:name="Emphasis" w:qFormat="1"/>
    <w:lsdException w:name="Normal (Web)" w:uiPriority="99"/>
    <w:lsdException w:name="HTML Preformatted" w:uiPriority="99"/>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0EFA"/>
    <w:rPr>
      <w:sz w:val="24"/>
      <w:szCs w:val="24"/>
    </w:rPr>
  </w:style>
  <w:style w:type="paragraph" w:styleId="Heading1">
    <w:name w:val="heading 1"/>
    <w:basedOn w:val="Normal"/>
    <w:next w:val="Normal"/>
    <w:link w:val="Heading1Char"/>
    <w:uiPriority w:val="9"/>
    <w:qFormat/>
    <w:pPr>
      <w:keepNext/>
      <w:keepLines/>
      <w:pageBreakBefore/>
      <w:tabs>
        <w:tab w:val="left" w:pos="284"/>
      </w:tabs>
      <w:suppressAutoHyphens/>
      <w:spacing w:after="1600" w:line="320" w:lineRule="exact"/>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outlineLvl w:val="2"/>
    </w:pPr>
    <w:rPr>
      <w:b/>
    </w:rPr>
  </w:style>
  <w:style w:type="paragraph" w:styleId="Heading4">
    <w:name w:val="heading 4"/>
    <w:basedOn w:val="Normal"/>
    <w:next w:val="Normal"/>
    <w:qFormat/>
    <w:pPr>
      <w:keepNext/>
      <w:numPr>
        <w:ilvl w:val="3"/>
        <w:numId w:val="1"/>
      </w:numPr>
      <w:spacing w:before="240" w:after="60"/>
      <w:outlineLvl w:val="3"/>
    </w:pPr>
    <w:rPr>
      <w:rFonts w:ascii="Arial" w:hAnsi="Arial"/>
      <w:b/>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pPr>
    <w:rPr>
      <w:b/>
    </w:rPr>
  </w:style>
  <w:style w:type="paragraph" w:customStyle="1" w:styleId="heading20">
    <w:name w:val="heading2"/>
    <w:basedOn w:val="Normal"/>
    <w:next w:val="p1a"/>
    <w:pPr>
      <w:keepNext/>
      <w:keepLines/>
      <w:tabs>
        <w:tab w:val="left" w:pos="510"/>
      </w:tabs>
      <w:suppressAutoHyphens/>
      <w:spacing w:before="440" w:after="220"/>
    </w:pPr>
    <w:rPr>
      <w:b/>
    </w:rPr>
  </w:style>
  <w:style w:type="paragraph" w:customStyle="1" w:styleId="heading30">
    <w:name w:val="heading3"/>
    <w:basedOn w:val="Normal"/>
    <w:next w:val="p1a"/>
    <w:link w:val="heading3Zchn"/>
    <w:pPr>
      <w:keepNext/>
      <w:keepLines/>
      <w:tabs>
        <w:tab w:val="left" w:pos="284"/>
      </w:tabs>
      <w:suppressAutoHyphens/>
      <w:spacing w:before="32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pPr>
    <w:rPr>
      <w:sz w:val="18"/>
    </w:rPr>
  </w:style>
  <w:style w:type="paragraph" w:customStyle="1" w:styleId="tablelegend">
    <w:name w:val="tablelegend"/>
    <w:basedOn w:val="Normal"/>
    <w:next w:val="Normal"/>
    <w:pPr>
      <w:keepNext/>
      <w:keepLines/>
      <w:spacing w:before="240" w:after="12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pPr>
    <w:rPr>
      <w:sz w:val="18"/>
    </w:rPr>
  </w:style>
  <w:style w:type="paragraph" w:customStyle="1" w:styleId="tabletitle">
    <w:name w:val="table title"/>
    <w:basedOn w:val="Normal"/>
    <w:next w:val="Normal"/>
    <w:rsid w:val="009B1D59"/>
    <w:pPr>
      <w:keepNext/>
      <w:keepLines/>
      <w:spacing w:before="240" w:after="12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CommentReference">
    <w:name w:val="annotation reference"/>
    <w:semiHidden/>
    <w:rsid w:val="00C16F71"/>
    <w:rPr>
      <w:sz w:val="16"/>
      <w:szCs w:val="16"/>
    </w:rPr>
  </w:style>
  <w:style w:type="paragraph" w:styleId="CommentText">
    <w:name w:val="annotation text"/>
    <w:basedOn w:val="Normal"/>
    <w:semiHidden/>
    <w:rsid w:val="00C16F71"/>
  </w:style>
  <w:style w:type="paragraph" w:styleId="CommentSubject">
    <w:name w:val="annotation subject"/>
    <w:basedOn w:val="CommentText"/>
    <w:next w:val="CommentText"/>
    <w:semiHidden/>
    <w:rsid w:val="00C16F71"/>
    <w:rPr>
      <w:b/>
      <w:bCs/>
    </w:rPr>
  </w:style>
  <w:style w:type="paragraph" w:styleId="BalloonText">
    <w:name w:val="Balloon Text"/>
    <w:basedOn w:val="Normal"/>
    <w:semiHidden/>
    <w:rsid w:val="00C16F71"/>
    <w:rPr>
      <w:rFonts w:ascii="Tahoma" w:hAnsi="Tahoma" w:cs="Tahoma"/>
      <w:sz w:val="16"/>
      <w:szCs w:val="16"/>
    </w:rPr>
  </w:style>
  <w:style w:type="character" w:styleId="FollowedHyperlink">
    <w:name w:val="FollowedHyperlink"/>
    <w:rsid w:val="00F36F61"/>
    <w:rPr>
      <w:color w:val="800080"/>
      <w:u w:val="single"/>
    </w:rPr>
  </w:style>
  <w:style w:type="paragraph" w:styleId="NormalWeb">
    <w:name w:val="Normal (Web)"/>
    <w:basedOn w:val="Normal"/>
    <w:uiPriority w:val="99"/>
    <w:unhideWhenUsed/>
    <w:rsid w:val="00283FD5"/>
    <w:pPr>
      <w:spacing w:before="100" w:beforeAutospacing="1" w:after="100" w:afterAutospacing="1"/>
    </w:pPr>
  </w:style>
  <w:style w:type="character" w:styleId="Strong">
    <w:name w:val="Strong"/>
    <w:uiPriority w:val="22"/>
    <w:qFormat/>
    <w:rsid w:val="00550EFA"/>
    <w:rPr>
      <w:b/>
      <w:bCs/>
    </w:rPr>
  </w:style>
  <w:style w:type="character" w:customStyle="1" w:styleId="Heading1Char">
    <w:name w:val="Heading 1 Char"/>
    <w:link w:val="Heading1"/>
    <w:uiPriority w:val="9"/>
    <w:rsid w:val="00B6417B"/>
    <w:rPr>
      <w:b/>
      <w:sz w:val="28"/>
      <w:szCs w:val="24"/>
    </w:rPr>
  </w:style>
  <w:style w:type="paragraph" w:styleId="ListParagraph">
    <w:name w:val="List Paragraph"/>
    <w:basedOn w:val="Normal"/>
    <w:uiPriority w:val="34"/>
    <w:qFormat/>
    <w:rsid w:val="003B1C7C"/>
    <w:pPr>
      <w:ind w:left="720"/>
      <w:contextualSpacing/>
    </w:pPr>
  </w:style>
  <w:style w:type="character" w:customStyle="1" w:styleId="apple-converted-space">
    <w:name w:val="apple-converted-space"/>
    <w:basedOn w:val="DefaultParagraphFont"/>
    <w:rsid w:val="003B1C7C"/>
  </w:style>
  <w:style w:type="table" w:styleId="TableGrid">
    <w:name w:val="Table Grid"/>
    <w:basedOn w:val="TableNormal"/>
    <w:rsid w:val="00725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255C5"/>
    <w:rPr>
      <w:rFonts w:ascii="Courier New" w:hAnsi="Courier New" w:cs="Courier New"/>
    </w:rPr>
  </w:style>
  <w:style w:type="character" w:styleId="PlaceholderText">
    <w:name w:val="Placeholder Text"/>
    <w:basedOn w:val="DefaultParagraphFont"/>
    <w:uiPriority w:val="99"/>
    <w:semiHidden/>
    <w:rsid w:val="006E25E1"/>
    <w:rPr>
      <w:color w:val="808080"/>
    </w:rPr>
  </w:style>
  <w:style w:type="paragraph" w:styleId="Revision">
    <w:name w:val="Revision"/>
    <w:hidden/>
    <w:uiPriority w:val="99"/>
    <w:semiHidden/>
    <w:rsid w:val="00DF5AD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91733">
      <w:bodyDiv w:val="1"/>
      <w:marLeft w:val="0"/>
      <w:marRight w:val="0"/>
      <w:marTop w:val="0"/>
      <w:marBottom w:val="0"/>
      <w:divBdr>
        <w:top w:val="none" w:sz="0" w:space="0" w:color="auto"/>
        <w:left w:val="none" w:sz="0" w:space="0" w:color="auto"/>
        <w:bottom w:val="none" w:sz="0" w:space="0" w:color="auto"/>
        <w:right w:val="none" w:sz="0" w:space="0" w:color="auto"/>
      </w:divBdr>
    </w:div>
    <w:div w:id="127212336">
      <w:bodyDiv w:val="1"/>
      <w:marLeft w:val="0"/>
      <w:marRight w:val="0"/>
      <w:marTop w:val="0"/>
      <w:marBottom w:val="0"/>
      <w:divBdr>
        <w:top w:val="none" w:sz="0" w:space="0" w:color="auto"/>
        <w:left w:val="none" w:sz="0" w:space="0" w:color="auto"/>
        <w:bottom w:val="none" w:sz="0" w:space="0" w:color="auto"/>
        <w:right w:val="none" w:sz="0" w:space="0" w:color="auto"/>
      </w:divBdr>
      <w:divsChild>
        <w:div w:id="944918183">
          <w:marLeft w:val="547"/>
          <w:marRight w:val="0"/>
          <w:marTop w:val="115"/>
          <w:marBottom w:val="0"/>
          <w:divBdr>
            <w:top w:val="none" w:sz="0" w:space="0" w:color="auto"/>
            <w:left w:val="none" w:sz="0" w:space="0" w:color="auto"/>
            <w:bottom w:val="none" w:sz="0" w:space="0" w:color="auto"/>
            <w:right w:val="none" w:sz="0" w:space="0" w:color="auto"/>
          </w:divBdr>
        </w:div>
      </w:divsChild>
    </w:div>
    <w:div w:id="194079500">
      <w:bodyDiv w:val="1"/>
      <w:marLeft w:val="0"/>
      <w:marRight w:val="0"/>
      <w:marTop w:val="0"/>
      <w:marBottom w:val="0"/>
      <w:divBdr>
        <w:top w:val="none" w:sz="0" w:space="0" w:color="auto"/>
        <w:left w:val="none" w:sz="0" w:space="0" w:color="auto"/>
        <w:bottom w:val="none" w:sz="0" w:space="0" w:color="auto"/>
        <w:right w:val="none" w:sz="0" w:space="0" w:color="auto"/>
      </w:divBdr>
    </w:div>
    <w:div w:id="359091623">
      <w:bodyDiv w:val="1"/>
      <w:marLeft w:val="0"/>
      <w:marRight w:val="0"/>
      <w:marTop w:val="0"/>
      <w:marBottom w:val="0"/>
      <w:divBdr>
        <w:top w:val="none" w:sz="0" w:space="0" w:color="auto"/>
        <w:left w:val="none" w:sz="0" w:space="0" w:color="auto"/>
        <w:bottom w:val="none" w:sz="0" w:space="0" w:color="auto"/>
        <w:right w:val="none" w:sz="0" w:space="0" w:color="auto"/>
      </w:divBdr>
    </w:div>
    <w:div w:id="456721473">
      <w:bodyDiv w:val="1"/>
      <w:marLeft w:val="0"/>
      <w:marRight w:val="0"/>
      <w:marTop w:val="0"/>
      <w:marBottom w:val="0"/>
      <w:divBdr>
        <w:top w:val="none" w:sz="0" w:space="0" w:color="auto"/>
        <w:left w:val="none" w:sz="0" w:space="0" w:color="auto"/>
        <w:bottom w:val="none" w:sz="0" w:space="0" w:color="auto"/>
        <w:right w:val="none" w:sz="0" w:space="0" w:color="auto"/>
      </w:divBdr>
    </w:div>
    <w:div w:id="458112193">
      <w:bodyDiv w:val="1"/>
      <w:marLeft w:val="0"/>
      <w:marRight w:val="0"/>
      <w:marTop w:val="0"/>
      <w:marBottom w:val="0"/>
      <w:divBdr>
        <w:top w:val="none" w:sz="0" w:space="0" w:color="auto"/>
        <w:left w:val="none" w:sz="0" w:space="0" w:color="auto"/>
        <w:bottom w:val="none" w:sz="0" w:space="0" w:color="auto"/>
        <w:right w:val="none" w:sz="0" w:space="0" w:color="auto"/>
      </w:divBdr>
    </w:div>
    <w:div w:id="469830865">
      <w:bodyDiv w:val="1"/>
      <w:marLeft w:val="0"/>
      <w:marRight w:val="0"/>
      <w:marTop w:val="0"/>
      <w:marBottom w:val="0"/>
      <w:divBdr>
        <w:top w:val="none" w:sz="0" w:space="0" w:color="auto"/>
        <w:left w:val="none" w:sz="0" w:space="0" w:color="auto"/>
        <w:bottom w:val="none" w:sz="0" w:space="0" w:color="auto"/>
        <w:right w:val="none" w:sz="0" w:space="0" w:color="auto"/>
      </w:divBdr>
    </w:div>
    <w:div w:id="527063238">
      <w:bodyDiv w:val="1"/>
      <w:marLeft w:val="0"/>
      <w:marRight w:val="0"/>
      <w:marTop w:val="0"/>
      <w:marBottom w:val="0"/>
      <w:divBdr>
        <w:top w:val="none" w:sz="0" w:space="0" w:color="auto"/>
        <w:left w:val="none" w:sz="0" w:space="0" w:color="auto"/>
        <w:bottom w:val="none" w:sz="0" w:space="0" w:color="auto"/>
        <w:right w:val="none" w:sz="0" w:space="0" w:color="auto"/>
      </w:divBdr>
    </w:div>
    <w:div w:id="703941022">
      <w:bodyDiv w:val="1"/>
      <w:marLeft w:val="0"/>
      <w:marRight w:val="0"/>
      <w:marTop w:val="0"/>
      <w:marBottom w:val="0"/>
      <w:divBdr>
        <w:top w:val="none" w:sz="0" w:space="0" w:color="auto"/>
        <w:left w:val="none" w:sz="0" w:space="0" w:color="auto"/>
        <w:bottom w:val="none" w:sz="0" w:space="0" w:color="auto"/>
        <w:right w:val="none" w:sz="0" w:space="0" w:color="auto"/>
      </w:divBdr>
    </w:div>
    <w:div w:id="770861899">
      <w:bodyDiv w:val="1"/>
      <w:marLeft w:val="0"/>
      <w:marRight w:val="0"/>
      <w:marTop w:val="0"/>
      <w:marBottom w:val="0"/>
      <w:divBdr>
        <w:top w:val="none" w:sz="0" w:space="0" w:color="auto"/>
        <w:left w:val="none" w:sz="0" w:space="0" w:color="auto"/>
        <w:bottom w:val="none" w:sz="0" w:space="0" w:color="auto"/>
        <w:right w:val="none" w:sz="0" w:space="0" w:color="auto"/>
      </w:divBdr>
    </w:div>
    <w:div w:id="892695408">
      <w:bodyDiv w:val="1"/>
      <w:marLeft w:val="0"/>
      <w:marRight w:val="0"/>
      <w:marTop w:val="0"/>
      <w:marBottom w:val="0"/>
      <w:divBdr>
        <w:top w:val="none" w:sz="0" w:space="0" w:color="auto"/>
        <w:left w:val="none" w:sz="0" w:space="0" w:color="auto"/>
        <w:bottom w:val="none" w:sz="0" w:space="0" w:color="auto"/>
        <w:right w:val="none" w:sz="0" w:space="0" w:color="auto"/>
      </w:divBdr>
    </w:div>
    <w:div w:id="949431845">
      <w:bodyDiv w:val="1"/>
      <w:marLeft w:val="0"/>
      <w:marRight w:val="0"/>
      <w:marTop w:val="0"/>
      <w:marBottom w:val="0"/>
      <w:divBdr>
        <w:top w:val="none" w:sz="0" w:space="0" w:color="auto"/>
        <w:left w:val="none" w:sz="0" w:space="0" w:color="auto"/>
        <w:bottom w:val="none" w:sz="0" w:space="0" w:color="auto"/>
        <w:right w:val="none" w:sz="0" w:space="0" w:color="auto"/>
      </w:divBdr>
    </w:div>
    <w:div w:id="978923573">
      <w:bodyDiv w:val="1"/>
      <w:marLeft w:val="0"/>
      <w:marRight w:val="0"/>
      <w:marTop w:val="0"/>
      <w:marBottom w:val="0"/>
      <w:divBdr>
        <w:top w:val="none" w:sz="0" w:space="0" w:color="auto"/>
        <w:left w:val="none" w:sz="0" w:space="0" w:color="auto"/>
        <w:bottom w:val="none" w:sz="0" w:space="0" w:color="auto"/>
        <w:right w:val="none" w:sz="0" w:space="0" w:color="auto"/>
      </w:divBdr>
    </w:div>
    <w:div w:id="1051728905">
      <w:bodyDiv w:val="1"/>
      <w:marLeft w:val="0"/>
      <w:marRight w:val="0"/>
      <w:marTop w:val="0"/>
      <w:marBottom w:val="0"/>
      <w:divBdr>
        <w:top w:val="none" w:sz="0" w:space="0" w:color="auto"/>
        <w:left w:val="none" w:sz="0" w:space="0" w:color="auto"/>
        <w:bottom w:val="none" w:sz="0" w:space="0" w:color="auto"/>
        <w:right w:val="none" w:sz="0" w:space="0" w:color="auto"/>
      </w:divBdr>
      <w:divsChild>
        <w:div w:id="1777166281">
          <w:marLeft w:val="547"/>
          <w:marRight w:val="0"/>
          <w:marTop w:val="154"/>
          <w:marBottom w:val="0"/>
          <w:divBdr>
            <w:top w:val="none" w:sz="0" w:space="0" w:color="auto"/>
            <w:left w:val="none" w:sz="0" w:space="0" w:color="auto"/>
            <w:bottom w:val="none" w:sz="0" w:space="0" w:color="auto"/>
            <w:right w:val="none" w:sz="0" w:space="0" w:color="auto"/>
          </w:divBdr>
        </w:div>
      </w:divsChild>
    </w:div>
    <w:div w:id="1052071262">
      <w:bodyDiv w:val="1"/>
      <w:marLeft w:val="0"/>
      <w:marRight w:val="0"/>
      <w:marTop w:val="0"/>
      <w:marBottom w:val="0"/>
      <w:divBdr>
        <w:top w:val="none" w:sz="0" w:space="0" w:color="auto"/>
        <w:left w:val="none" w:sz="0" w:space="0" w:color="auto"/>
        <w:bottom w:val="none" w:sz="0" w:space="0" w:color="auto"/>
        <w:right w:val="none" w:sz="0" w:space="0" w:color="auto"/>
      </w:divBdr>
    </w:div>
    <w:div w:id="1355963026">
      <w:bodyDiv w:val="1"/>
      <w:marLeft w:val="0"/>
      <w:marRight w:val="0"/>
      <w:marTop w:val="0"/>
      <w:marBottom w:val="0"/>
      <w:divBdr>
        <w:top w:val="none" w:sz="0" w:space="0" w:color="auto"/>
        <w:left w:val="none" w:sz="0" w:space="0" w:color="auto"/>
        <w:bottom w:val="none" w:sz="0" w:space="0" w:color="auto"/>
        <w:right w:val="none" w:sz="0" w:space="0" w:color="auto"/>
      </w:divBdr>
    </w:div>
    <w:div w:id="1417939782">
      <w:bodyDiv w:val="1"/>
      <w:marLeft w:val="0"/>
      <w:marRight w:val="0"/>
      <w:marTop w:val="0"/>
      <w:marBottom w:val="0"/>
      <w:divBdr>
        <w:top w:val="none" w:sz="0" w:space="0" w:color="auto"/>
        <w:left w:val="none" w:sz="0" w:space="0" w:color="auto"/>
        <w:bottom w:val="none" w:sz="0" w:space="0" w:color="auto"/>
        <w:right w:val="none" w:sz="0" w:space="0" w:color="auto"/>
      </w:divBdr>
    </w:div>
    <w:div w:id="1501117462">
      <w:bodyDiv w:val="1"/>
      <w:marLeft w:val="0"/>
      <w:marRight w:val="0"/>
      <w:marTop w:val="0"/>
      <w:marBottom w:val="0"/>
      <w:divBdr>
        <w:top w:val="none" w:sz="0" w:space="0" w:color="auto"/>
        <w:left w:val="none" w:sz="0" w:space="0" w:color="auto"/>
        <w:bottom w:val="none" w:sz="0" w:space="0" w:color="auto"/>
        <w:right w:val="none" w:sz="0" w:space="0" w:color="auto"/>
      </w:divBdr>
    </w:div>
    <w:div w:id="1755936268">
      <w:bodyDiv w:val="1"/>
      <w:marLeft w:val="0"/>
      <w:marRight w:val="0"/>
      <w:marTop w:val="0"/>
      <w:marBottom w:val="0"/>
      <w:divBdr>
        <w:top w:val="none" w:sz="0" w:space="0" w:color="auto"/>
        <w:left w:val="none" w:sz="0" w:space="0" w:color="auto"/>
        <w:bottom w:val="none" w:sz="0" w:space="0" w:color="auto"/>
        <w:right w:val="none" w:sz="0" w:space="0" w:color="auto"/>
      </w:divBdr>
    </w:div>
    <w:div w:id="1830243072">
      <w:bodyDiv w:val="1"/>
      <w:marLeft w:val="0"/>
      <w:marRight w:val="0"/>
      <w:marTop w:val="0"/>
      <w:marBottom w:val="0"/>
      <w:divBdr>
        <w:top w:val="none" w:sz="0" w:space="0" w:color="auto"/>
        <w:left w:val="none" w:sz="0" w:space="0" w:color="auto"/>
        <w:bottom w:val="none" w:sz="0" w:space="0" w:color="auto"/>
        <w:right w:val="none" w:sz="0" w:space="0" w:color="auto"/>
      </w:divBdr>
    </w:div>
    <w:div w:id="2011325419">
      <w:bodyDiv w:val="1"/>
      <w:marLeft w:val="0"/>
      <w:marRight w:val="0"/>
      <w:marTop w:val="0"/>
      <w:marBottom w:val="0"/>
      <w:divBdr>
        <w:top w:val="none" w:sz="0" w:space="0" w:color="auto"/>
        <w:left w:val="none" w:sz="0" w:space="0" w:color="auto"/>
        <w:bottom w:val="none" w:sz="0" w:space="0" w:color="auto"/>
        <w:right w:val="none" w:sz="0" w:space="0" w:color="auto"/>
      </w:divBdr>
    </w:div>
    <w:div w:id="2095659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ivememphis-my.sharepoint.com/personal/ljtamang_memphis_edu/_layouts/15/guestaccess.aspx?guestaccesstoken=PgGturx1D3%2fxK5e17F3%2fIImhOqWNyHRfNGNy0AGhtw8%3d&amp;docid=2_114b47eafa07540ee88a75ba489b1dd8c&amp;rev=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ljtamang/nlp_proj"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49201-BFF1-49DB-8221-AB1C8A2C4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Template>
  <TotalTime>10255</TotalTime>
  <Pages>4</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Lasang Jimba Tamang (ljtamang)</cp:lastModifiedBy>
  <cp:revision>35</cp:revision>
  <cp:lastPrinted>2006-05-07T23:03:00Z</cp:lastPrinted>
  <dcterms:created xsi:type="dcterms:W3CDTF">2017-02-15T06:00:00Z</dcterms:created>
  <dcterms:modified xsi:type="dcterms:W3CDTF">2017-04-27T01:35:00Z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c695051c-5878-3e13-852f-392b2ac57411</vt:lpwstr>
  </property>
  <property fmtid="{D5CDD505-2E9C-101B-9397-08002B2CF9AE}" pid="4" name="Mendeley Citation Style_1">
    <vt:lpwstr>http://www.zotero.org/styles/vancouver</vt:lpwstr>
  </property>
</Properties>
</file>