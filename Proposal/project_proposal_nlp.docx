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A865" w14:textId="46DFBDDB" w:rsidR="00595D1D" w:rsidRDefault="00165CCC" w:rsidP="00595D1D">
      <w:pPr>
        <w:pStyle w:val="Title1"/>
        <w:rPr>
          <w:rFonts w:ascii="Times" w:hAnsi="Times"/>
        </w:rPr>
      </w:pPr>
      <w:r>
        <w:rPr>
          <w:rFonts w:ascii="Times" w:hAnsi="Times" w:cs="AppleSystemUIFont"/>
          <w:color w:val="353535"/>
        </w:rPr>
        <w:t>Automatically Selecting Best Features During Semantic Similarity Measure</w:t>
      </w:r>
    </w:p>
    <w:p w14:paraId="4B80DD45" w14:textId="25C8C24E" w:rsidR="00595D1D" w:rsidRDefault="004570E6" w:rsidP="00595D1D">
      <w:pPr>
        <w:pStyle w:val="author"/>
        <w:spacing w:after="0"/>
        <w:rPr>
          <w:rFonts w:ascii="Times" w:hAnsi="Times"/>
          <w:b/>
          <w:sz w:val="20"/>
          <w:szCs w:val="20"/>
          <w:lang w:val="de-DE"/>
        </w:rPr>
      </w:pPr>
      <w:r>
        <w:rPr>
          <w:rFonts w:ascii="Times" w:hAnsi="Times"/>
          <w:b/>
          <w:sz w:val="20"/>
          <w:szCs w:val="20"/>
          <w:lang w:val="de-DE"/>
        </w:rPr>
        <w:t>Lasang Jimba Tamang</w:t>
      </w:r>
    </w:p>
    <w:p w14:paraId="29B56AD9" w14:textId="77777777" w:rsidR="00595D1D" w:rsidRDefault="00595D1D" w:rsidP="00595D1D">
      <w:pPr>
        <w:pStyle w:val="authorinfo"/>
        <w:rPr>
          <w:rFonts w:ascii="Times" w:hAnsi="Times"/>
          <w:sz w:val="20"/>
          <w:szCs w:val="20"/>
          <w:lang w:val="de-DE"/>
        </w:rPr>
      </w:pPr>
      <w:r>
        <w:rPr>
          <w:rFonts w:ascii="Times" w:hAnsi="Times"/>
          <w:sz w:val="20"/>
          <w:lang w:val="de-DE"/>
        </w:rPr>
        <w:t>University O</w:t>
      </w:r>
      <w:r>
        <w:rPr>
          <w:rFonts w:ascii="Times" w:hAnsi="Times"/>
          <w:sz w:val="20"/>
          <w:szCs w:val="20"/>
          <w:lang w:val="de-DE"/>
        </w:rPr>
        <w:t xml:space="preserve">f Memphis, Memphis, </w:t>
      </w:r>
      <w:r>
        <w:rPr>
          <w:rFonts w:ascii="Times" w:hAnsi="Times"/>
          <w:sz w:val="20"/>
          <w:lang w:val="de-DE"/>
        </w:rPr>
        <w:t>Tennessee</w:t>
      </w:r>
    </w:p>
    <w:p w14:paraId="2FD0C4F3" w14:textId="7E041DFA" w:rsidR="00595D1D" w:rsidRDefault="004570E6" w:rsidP="00595D1D">
      <w:pPr>
        <w:pStyle w:val="email"/>
        <w:rPr>
          <w:rFonts w:ascii="Times" w:hAnsi="Times"/>
          <w:szCs w:val="18"/>
          <w:lang w:val="de-DE"/>
        </w:rPr>
      </w:pPr>
      <w:r>
        <w:rPr>
          <w:rStyle w:val="Hyperlink"/>
          <w:rFonts w:ascii="Times" w:hAnsi="Times"/>
          <w:szCs w:val="18"/>
          <w:lang w:val="de-DE"/>
        </w:rPr>
        <w:t>ljtamang</w:t>
      </w:r>
      <w:r w:rsidR="00595D1D">
        <w:rPr>
          <w:rStyle w:val="Hyperlink"/>
          <w:rFonts w:ascii="Times" w:hAnsi="Times"/>
          <w:szCs w:val="18"/>
          <w:lang w:val="de-DE"/>
        </w:rPr>
        <w:t>@memphis.edu</w:t>
      </w:r>
    </w:p>
    <w:p w14:paraId="6C762E32" w14:textId="25594146" w:rsidR="00A31CE2" w:rsidRPr="00CC6498" w:rsidRDefault="00595D1D" w:rsidP="00CC6498">
      <w:pPr>
        <w:pStyle w:val="abstract"/>
        <w:ind w:left="540" w:right="450"/>
        <w:jc w:val="both"/>
        <w:outlineLvl w:val="0"/>
        <w:rPr>
          <w:rFonts w:ascii="Times" w:hAnsi="Times"/>
          <w:bCs/>
          <w:szCs w:val="18"/>
        </w:rPr>
      </w:pPr>
      <w:r>
        <w:rPr>
          <w:rFonts w:ascii="Times" w:hAnsi="Times"/>
          <w:b/>
        </w:rPr>
        <w:t>Abstract.</w:t>
      </w:r>
      <w:r>
        <w:rPr>
          <w:rFonts w:ascii="Times" w:hAnsi="Times"/>
        </w:rPr>
        <w:t xml:space="preserve"> </w:t>
      </w:r>
      <w:r w:rsidR="00D87F87">
        <w:rPr>
          <w:rFonts w:ascii="Times" w:hAnsi="Times"/>
          <w:bCs/>
          <w:szCs w:val="18"/>
        </w:rPr>
        <w:t xml:space="preserve">Feature selection during semantic similarity measure is one of the most important task. This project proposal describes proposed approach how we can select best features and general pan to be carried out. </w:t>
      </w:r>
    </w:p>
    <w:p w14:paraId="3142E460" w14:textId="77777777" w:rsidR="00595D1D" w:rsidRDefault="00595D1D" w:rsidP="00595D1D">
      <w:pPr>
        <w:pStyle w:val="heading10"/>
        <w:rPr>
          <w:rFonts w:ascii="Times" w:hAnsi="Times"/>
        </w:rPr>
      </w:pPr>
      <w:r>
        <w:rPr>
          <w:rFonts w:ascii="Times" w:hAnsi="Times"/>
        </w:rPr>
        <w:t>1   Introduction</w:t>
      </w:r>
    </w:p>
    <w:p w14:paraId="321BFAE6" w14:textId="024D4F64" w:rsidR="00595D1D" w:rsidRDefault="00B940B6" w:rsidP="00595D1D">
      <w:pPr>
        <w:jc w:val="both"/>
        <w:rPr>
          <w:rFonts w:ascii="Times" w:hAnsi="Times"/>
          <w:sz w:val="20"/>
          <w:szCs w:val="20"/>
        </w:rPr>
      </w:pPr>
      <w:r>
        <w:rPr>
          <w:rFonts w:ascii="Times" w:hAnsi="Times"/>
          <w:sz w:val="20"/>
          <w:szCs w:val="20"/>
        </w:rPr>
        <w:t xml:space="preserve">Semantic similarity measure uses different classification and regression machine line approach. One of the most tedious but most important step is selecting the best features to be used. </w:t>
      </w:r>
      <w:r w:rsidR="006850B4">
        <w:rPr>
          <w:rFonts w:ascii="Times" w:hAnsi="Times"/>
          <w:sz w:val="20"/>
          <w:szCs w:val="20"/>
        </w:rPr>
        <w:t xml:space="preserve">The accuracy of model depends on how well the feature are selected. </w:t>
      </w:r>
    </w:p>
    <w:p w14:paraId="400B0A28" w14:textId="77777777" w:rsidR="006850B4" w:rsidRDefault="006850B4" w:rsidP="00595D1D">
      <w:pPr>
        <w:jc w:val="both"/>
        <w:rPr>
          <w:rFonts w:ascii="Times" w:hAnsi="Times"/>
          <w:sz w:val="20"/>
          <w:szCs w:val="20"/>
        </w:rPr>
      </w:pPr>
    </w:p>
    <w:p w14:paraId="44F83D1D" w14:textId="32D6AD7D" w:rsidR="006850B4" w:rsidRDefault="006850B4" w:rsidP="00595D1D">
      <w:pPr>
        <w:jc w:val="both"/>
        <w:rPr>
          <w:rFonts w:ascii="Times" w:hAnsi="Times"/>
          <w:sz w:val="20"/>
          <w:szCs w:val="20"/>
        </w:rPr>
      </w:pPr>
      <w:r>
        <w:rPr>
          <w:rFonts w:ascii="Times" w:hAnsi="Times"/>
          <w:sz w:val="20"/>
          <w:szCs w:val="20"/>
        </w:rPr>
        <w:t xml:space="preserve">In this project proposal, I like to automatically select best features that gives the best result for semantic similarity measure. In doing so, I will be use chi-square feature selection for selecting different number of best features, evaluate model with those different </w:t>
      </w:r>
      <w:r w:rsidR="00D87F87">
        <w:rPr>
          <w:rFonts w:ascii="Times" w:hAnsi="Times"/>
          <w:sz w:val="20"/>
          <w:szCs w:val="20"/>
        </w:rPr>
        <w:t>best features set, and report the features that gives best accuracy as best features.</w:t>
      </w:r>
    </w:p>
    <w:p w14:paraId="76750FD6" w14:textId="15691647" w:rsidR="00595D1D" w:rsidRDefault="00595D1D" w:rsidP="00595D1D">
      <w:pPr>
        <w:pStyle w:val="heading10"/>
        <w:rPr>
          <w:rFonts w:ascii="Times" w:hAnsi="Times"/>
        </w:rPr>
      </w:pPr>
      <w:r>
        <w:rPr>
          <w:rFonts w:ascii="Times" w:hAnsi="Times"/>
        </w:rPr>
        <w:t xml:space="preserve">2   </w:t>
      </w:r>
      <w:r w:rsidR="00CB7D49">
        <w:rPr>
          <w:rFonts w:ascii="Times" w:hAnsi="Times"/>
        </w:rPr>
        <w:t xml:space="preserve">Project </w:t>
      </w:r>
      <w:r w:rsidR="00291567">
        <w:rPr>
          <w:rFonts w:ascii="Times" w:hAnsi="Times"/>
        </w:rPr>
        <w:t>Plan</w:t>
      </w:r>
    </w:p>
    <w:p w14:paraId="6FEDB48C" w14:textId="5DD10AE1" w:rsidR="00CC6498" w:rsidRPr="00CC6498" w:rsidRDefault="00CC6498" w:rsidP="00CC6498">
      <w:pPr>
        <w:pStyle w:val="p1a"/>
        <w:jc w:val="both"/>
      </w:pPr>
      <w:r>
        <w:t xml:space="preserve"> </w:t>
      </w:r>
      <w:r>
        <w:rPr>
          <w:rFonts w:ascii="Times" w:hAnsi="Times"/>
          <w:sz w:val="20"/>
          <w:szCs w:val="20"/>
        </w:rPr>
        <w:t xml:space="preserve">First of all, the dataset will be processed so that they can be feed to chi-square method for feature selection and used as classification problem as well. Then we will select different possible best feature set using chi-square method. In third step, we will form model using each of those </w:t>
      </w:r>
      <w:r w:rsidR="00D102C0">
        <w:rPr>
          <w:rFonts w:ascii="Times" w:hAnsi="Times"/>
          <w:sz w:val="20"/>
          <w:szCs w:val="20"/>
        </w:rPr>
        <w:t xml:space="preserve">possible best feature set. Finally, we will evaluate the model accuracy and report the feature set as best feature set which gives the best model. </w:t>
      </w:r>
    </w:p>
    <w:p w14:paraId="701FD28F" w14:textId="5C992888" w:rsidR="00B22783" w:rsidRDefault="00B22783" w:rsidP="00CC6498">
      <w:pPr>
        <w:pStyle w:val="heading20"/>
        <w:tabs>
          <w:tab w:val="center" w:pos="3458"/>
        </w:tabs>
        <w:rPr>
          <w:rFonts w:ascii="Times" w:hAnsi="Times"/>
        </w:rPr>
      </w:pPr>
      <w:r>
        <w:rPr>
          <w:rFonts w:ascii="Times" w:hAnsi="Times"/>
        </w:rPr>
        <w:t xml:space="preserve">2.1   </w:t>
      </w:r>
      <w:r w:rsidR="005B5560">
        <w:rPr>
          <w:rFonts w:ascii="Times" w:hAnsi="Times"/>
        </w:rPr>
        <w:t xml:space="preserve">Data </w:t>
      </w:r>
      <w:r w:rsidR="002F04E5">
        <w:rPr>
          <w:rFonts w:ascii="Times" w:hAnsi="Times"/>
        </w:rPr>
        <w:t xml:space="preserve">Set </w:t>
      </w:r>
      <w:r w:rsidR="00296C6D">
        <w:rPr>
          <w:rFonts w:ascii="Times" w:hAnsi="Times"/>
        </w:rPr>
        <w:t>Formation</w:t>
      </w:r>
      <w:r w:rsidR="00CC6498">
        <w:rPr>
          <w:rFonts w:ascii="Times" w:hAnsi="Times"/>
        </w:rPr>
        <w:tab/>
      </w:r>
    </w:p>
    <w:p w14:paraId="278B98CC" w14:textId="6F55F340" w:rsidR="00C50D0F" w:rsidRDefault="00C50D0F" w:rsidP="00B22783">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Our data set consists of 4514 data </w:t>
      </w:r>
      <w:r w:rsidR="002F04E5">
        <w:rPr>
          <w:rFonts w:ascii="Times" w:hAnsi="Times"/>
          <w:sz w:val="20"/>
          <w:szCs w:val="20"/>
        </w:rPr>
        <w:t xml:space="preserve">with 50 different features, their score and gold score for similarity score of two sentence. This data is </w:t>
      </w:r>
      <w:r>
        <w:rPr>
          <w:rFonts w:ascii="Times" w:hAnsi="Times"/>
          <w:sz w:val="20"/>
          <w:szCs w:val="20"/>
        </w:rPr>
        <w:t xml:space="preserve">generated by </w:t>
      </w:r>
      <w:r w:rsidRPr="00122973">
        <w:rPr>
          <w:rFonts w:ascii="Times" w:hAnsi="Times"/>
          <w:b/>
          <w:sz w:val="20"/>
          <w:szCs w:val="20"/>
        </w:rPr>
        <w:t>deeptutor lab</w:t>
      </w:r>
      <w:r>
        <w:rPr>
          <w:rFonts w:ascii="Times" w:hAnsi="Times"/>
          <w:sz w:val="20"/>
          <w:szCs w:val="20"/>
        </w:rPr>
        <w:t xml:space="preserve">, Institute of Intelligent System at University of Memphis, during </w:t>
      </w:r>
      <w:r w:rsidR="001A4AA3">
        <w:rPr>
          <w:rFonts w:ascii="Times" w:hAnsi="Times"/>
          <w:sz w:val="20"/>
          <w:szCs w:val="20"/>
        </w:rPr>
        <w:t xml:space="preserve">SemEval-2017 International workshop on semantic evaluation. </w:t>
      </w:r>
      <w:r w:rsidR="002F04E5">
        <w:rPr>
          <w:rFonts w:ascii="Times" w:hAnsi="Times"/>
          <w:sz w:val="20"/>
          <w:szCs w:val="20"/>
        </w:rPr>
        <w:t xml:space="preserve">We call </w:t>
      </w:r>
      <w:r w:rsidR="002F04E5" w:rsidRPr="002F04E5">
        <w:rPr>
          <w:rFonts w:ascii="Times" w:hAnsi="Times"/>
          <w:sz w:val="20"/>
          <w:szCs w:val="20"/>
        </w:rPr>
        <w:t>this</w:t>
      </w:r>
      <w:r w:rsidR="002F04E5">
        <w:rPr>
          <w:rFonts w:ascii="Times" w:hAnsi="Times"/>
          <w:b/>
          <w:sz w:val="20"/>
          <w:szCs w:val="20"/>
        </w:rPr>
        <w:t xml:space="preserve"> data</w:t>
      </w:r>
      <w:r w:rsidR="002F04E5" w:rsidRPr="002F04E5">
        <w:rPr>
          <w:rFonts w:ascii="Times" w:hAnsi="Times"/>
          <w:b/>
          <w:sz w:val="20"/>
          <w:szCs w:val="20"/>
        </w:rPr>
        <w:t>set 1</w:t>
      </w:r>
      <w:r w:rsidR="002F04E5">
        <w:rPr>
          <w:rFonts w:ascii="Times" w:hAnsi="Times"/>
          <w:sz w:val="20"/>
          <w:szCs w:val="20"/>
        </w:rPr>
        <w:t xml:space="preserve"> and we form </w:t>
      </w:r>
      <w:r w:rsidR="002F04E5" w:rsidRPr="002F04E5">
        <w:rPr>
          <w:rFonts w:ascii="Times" w:hAnsi="Times"/>
          <w:b/>
          <w:sz w:val="20"/>
          <w:szCs w:val="20"/>
        </w:rPr>
        <w:t>dataset 2</w:t>
      </w:r>
      <w:r w:rsidR="002F04E5">
        <w:rPr>
          <w:rFonts w:ascii="Times" w:hAnsi="Times"/>
          <w:sz w:val="20"/>
          <w:szCs w:val="20"/>
        </w:rPr>
        <w:t xml:space="preserve"> by just converting its continuous gold score value into discrete value so that we can use as input to chi-squared feature selection </w:t>
      </w:r>
      <w:r w:rsidR="00122973">
        <w:rPr>
          <w:rFonts w:ascii="Times" w:hAnsi="Times"/>
          <w:sz w:val="20"/>
          <w:szCs w:val="20"/>
        </w:rPr>
        <w:t>as well treat them as classification problem.</w:t>
      </w:r>
      <w:r w:rsidR="001A4AA3">
        <w:rPr>
          <w:rFonts w:ascii="Times" w:hAnsi="Times"/>
          <w:sz w:val="20"/>
          <w:szCs w:val="20"/>
        </w:rPr>
        <w:t xml:space="preserve">         </w:t>
      </w:r>
    </w:p>
    <w:p w14:paraId="7FAF6495" w14:textId="3107D064" w:rsidR="005B5560" w:rsidRDefault="005B5560" w:rsidP="005B5560">
      <w:pPr>
        <w:pStyle w:val="heading20"/>
        <w:rPr>
          <w:rFonts w:ascii="Times" w:hAnsi="Times"/>
        </w:rPr>
      </w:pPr>
      <w:r>
        <w:rPr>
          <w:rFonts w:ascii="Times" w:hAnsi="Times"/>
        </w:rPr>
        <w:lastRenderedPageBreak/>
        <w:t xml:space="preserve">2.2   Feature </w:t>
      </w:r>
      <w:r w:rsidR="007571BC">
        <w:rPr>
          <w:rFonts w:ascii="Times" w:hAnsi="Times"/>
        </w:rPr>
        <w:t>Set Formation</w:t>
      </w:r>
    </w:p>
    <w:p w14:paraId="397BF90F" w14:textId="2B578E2E" w:rsidR="005B5560" w:rsidRDefault="00122973" w:rsidP="005B5560">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We </w:t>
      </w:r>
      <w:r w:rsidR="00ED7B8A">
        <w:rPr>
          <w:rFonts w:ascii="Times" w:hAnsi="Times"/>
          <w:sz w:val="20"/>
          <w:szCs w:val="20"/>
        </w:rPr>
        <w:t xml:space="preserve">use dataset 2 and </w:t>
      </w:r>
      <w:r w:rsidR="00E9278F">
        <w:rPr>
          <w:rFonts w:ascii="Times" w:hAnsi="Times"/>
          <w:sz w:val="20"/>
          <w:szCs w:val="20"/>
        </w:rPr>
        <w:t>perform feature selection for i&lt;= 50 times</w:t>
      </w:r>
      <w:r w:rsidR="00ED7B8A">
        <w:rPr>
          <w:rFonts w:ascii="Times" w:hAnsi="Times"/>
          <w:sz w:val="20"/>
          <w:szCs w:val="20"/>
        </w:rPr>
        <w:t>. At e</w:t>
      </w:r>
      <w:r w:rsidR="00E9278F">
        <w:rPr>
          <w:rFonts w:ascii="Times" w:hAnsi="Times"/>
          <w:sz w:val="20"/>
          <w:szCs w:val="20"/>
        </w:rPr>
        <w:t>ach i iteration</w:t>
      </w:r>
      <w:r w:rsidR="00ED7B8A">
        <w:rPr>
          <w:rFonts w:ascii="Times" w:hAnsi="Times"/>
          <w:sz w:val="20"/>
          <w:szCs w:val="20"/>
        </w:rPr>
        <w:t>,</w:t>
      </w:r>
      <w:r w:rsidR="00E9278F">
        <w:rPr>
          <w:rFonts w:ascii="Times" w:hAnsi="Times"/>
          <w:sz w:val="20"/>
          <w:szCs w:val="20"/>
        </w:rPr>
        <w:t xml:space="preserve"> we ask the </w:t>
      </w:r>
      <w:r w:rsidR="00ED7B8A">
        <w:rPr>
          <w:rFonts w:ascii="Times" w:hAnsi="Times"/>
          <w:sz w:val="20"/>
          <w:szCs w:val="20"/>
        </w:rPr>
        <w:t xml:space="preserve">chi-square </w:t>
      </w:r>
      <w:r w:rsidR="00E9278F">
        <w:rPr>
          <w:rFonts w:ascii="Times" w:hAnsi="Times"/>
          <w:sz w:val="20"/>
          <w:szCs w:val="20"/>
        </w:rPr>
        <w:t>method to output i best features</w:t>
      </w:r>
      <w:r w:rsidR="00ED7B8A">
        <w:rPr>
          <w:rFonts w:ascii="Times" w:hAnsi="Times"/>
          <w:sz w:val="20"/>
          <w:szCs w:val="20"/>
        </w:rPr>
        <w:t xml:space="preserve"> and called it</w:t>
      </w:r>
      <w:r w:rsidR="00EC4323">
        <w:rPr>
          <w:rFonts w:ascii="Times" w:hAnsi="Times"/>
          <w:sz w:val="20"/>
          <w:szCs w:val="20"/>
        </w:rPr>
        <w:t xml:space="preserve"> Fi</w:t>
      </w:r>
      <w:r w:rsidR="00E9278F">
        <w:rPr>
          <w:rFonts w:ascii="Times" w:hAnsi="Times"/>
          <w:sz w:val="20"/>
          <w:szCs w:val="20"/>
        </w:rPr>
        <w:t xml:space="preserve">. In this way, we will have </w:t>
      </w:r>
      <w:r w:rsidR="00EC4323">
        <w:rPr>
          <w:rFonts w:ascii="Times" w:hAnsi="Times"/>
          <w:sz w:val="20"/>
          <w:szCs w:val="20"/>
        </w:rPr>
        <w:t>50</w:t>
      </w:r>
      <w:r w:rsidR="00E9278F">
        <w:rPr>
          <w:rFonts w:ascii="Times" w:hAnsi="Times"/>
          <w:sz w:val="20"/>
          <w:szCs w:val="20"/>
        </w:rPr>
        <w:t xml:space="preserve"> different feature set </w:t>
      </w:r>
      <w:r w:rsidR="00EC4323">
        <w:rPr>
          <w:rFonts w:ascii="Times" w:hAnsi="Times"/>
          <w:sz w:val="20"/>
          <w:szCs w:val="20"/>
        </w:rPr>
        <w:t>where each Fi feature set consists of i best fea</w:t>
      </w:r>
      <w:r w:rsidR="00ED7B8A">
        <w:rPr>
          <w:rFonts w:ascii="Times" w:hAnsi="Times"/>
          <w:sz w:val="20"/>
          <w:szCs w:val="20"/>
        </w:rPr>
        <w:t>tures.</w:t>
      </w:r>
    </w:p>
    <w:p w14:paraId="1B535721" w14:textId="0CDAA115" w:rsidR="005B5560" w:rsidRDefault="005B5560" w:rsidP="005B5560">
      <w:pPr>
        <w:pStyle w:val="heading20"/>
        <w:rPr>
          <w:rFonts w:ascii="Times" w:hAnsi="Times"/>
        </w:rPr>
      </w:pPr>
      <w:r>
        <w:rPr>
          <w:rFonts w:ascii="Times" w:hAnsi="Times"/>
        </w:rPr>
        <w:t xml:space="preserve">2.3   </w:t>
      </w:r>
      <w:r w:rsidR="00303BF7">
        <w:rPr>
          <w:rFonts w:ascii="Times" w:hAnsi="Times"/>
        </w:rPr>
        <w:t xml:space="preserve">Model </w:t>
      </w:r>
      <w:r w:rsidR="003B387E">
        <w:rPr>
          <w:rFonts w:ascii="Times" w:hAnsi="Times"/>
        </w:rPr>
        <w:t>Formation</w:t>
      </w:r>
    </w:p>
    <w:p w14:paraId="64FB2001" w14:textId="14FA6CBB" w:rsidR="00D951AD" w:rsidRDefault="00F25D6E" w:rsidP="005B5560">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We use 50 different features set from step 2.2 </w:t>
      </w:r>
      <w:r w:rsidR="0066449C">
        <w:rPr>
          <w:rFonts w:ascii="Times" w:hAnsi="Times"/>
          <w:sz w:val="20"/>
          <w:szCs w:val="20"/>
        </w:rPr>
        <w:t>during the model formation.</w:t>
      </w:r>
      <w:r w:rsidR="001866F1">
        <w:rPr>
          <w:rFonts w:ascii="Times" w:hAnsi="Times"/>
          <w:sz w:val="20"/>
          <w:szCs w:val="20"/>
        </w:rPr>
        <w:t xml:space="preserve"> Using each feature set Fi for i&lt;=50, we form both classification and regression model </w:t>
      </w:r>
      <w:r w:rsidR="00F5649D">
        <w:rPr>
          <w:rFonts w:ascii="Times" w:hAnsi="Times"/>
          <w:sz w:val="20"/>
          <w:szCs w:val="20"/>
        </w:rPr>
        <w:t>CMi</w:t>
      </w:r>
      <w:r w:rsidR="00324F28">
        <w:rPr>
          <w:rFonts w:ascii="Times" w:hAnsi="Times"/>
          <w:sz w:val="20"/>
          <w:szCs w:val="20"/>
        </w:rPr>
        <w:t xml:space="preserve"> and RMi respectively. Classifica</w:t>
      </w:r>
      <w:r w:rsidR="005E14CD">
        <w:rPr>
          <w:rFonts w:ascii="Times" w:hAnsi="Times"/>
          <w:sz w:val="20"/>
          <w:szCs w:val="20"/>
        </w:rPr>
        <w:t>tion model will be use dataset 2</w:t>
      </w:r>
      <w:r w:rsidR="00324F28">
        <w:rPr>
          <w:rFonts w:ascii="Times" w:hAnsi="Times"/>
          <w:sz w:val="20"/>
          <w:szCs w:val="20"/>
        </w:rPr>
        <w:t xml:space="preserve"> and reg</w:t>
      </w:r>
      <w:r w:rsidR="00051DE6">
        <w:rPr>
          <w:rFonts w:ascii="Times" w:hAnsi="Times"/>
          <w:sz w:val="20"/>
          <w:szCs w:val="20"/>
        </w:rPr>
        <w:t>ression model will use dataset 1</w:t>
      </w:r>
      <w:bookmarkStart w:id="0" w:name="_GoBack"/>
      <w:bookmarkEnd w:id="0"/>
      <w:r w:rsidR="00324F28">
        <w:rPr>
          <w:rFonts w:ascii="Times" w:hAnsi="Times"/>
          <w:sz w:val="20"/>
          <w:szCs w:val="20"/>
        </w:rPr>
        <w:t>.</w:t>
      </w:r>
    </w:p>
    <w:p w14:paraId="6D9C70EC" w14:textId="701B9590" w:rsidR="00D951AD" w:rsidRDefault="00D951AD" w:rsidP="00D951AD">
      <w:pPr>
        <w:pStyle w:val="heading20"/>
        <w:rPr>
          <w:rFonts w:ascii="Times" w:hAnsi="Times"/>
        </w:rPr>
      </w:pPr>
      <w:r>
        <w:rPr>
          <w:rFonts w:ascii="Times" w:hAnsi="Times"/>
        </w:rPr>
        <w:t>2</w:t>
      </w:r>
      <w:r w:rsidR="00317780">
        <w:rPr>
          <w:rFonts w:ascii="Times" w:hAnsi="Times"/>
        </w:rPr>
        <w:t>.4</w:t>
      </w:r>
      <w:r>
        <w:rPr>
          <w:rFonts w:ascii="Times" w:hAnsi="Times"/>
        </w:rPr>
        <w:t xml:space="preserve">   </w:t>
      </w:r>
      <w:r w:rsidR="00785E1E">
        <w:rPr>
          <w:rFonts w:ascii="Times" w:hAnsi="Times"/>
        </w:rPr>
        <w:t xml:space="preserve">Best Features </w:t>
      </w:r>
      <w:r w:rsidR="00317780">
        <w:rPr>
          <w:rFonts w:ascii="Times" w:hAnsi="Times"/>
        </w:rPr>
        <w:t>Selection</w:t>
      </w:r>
    </w:p>
    <w:p w14:paraId="7DD86AE9" w14:textId="47F11FEC" w:rsidR="00595D1D" w:rsidRDefault="00317780" w:rsidP="006850B4">
      <w:pPr>
        <w:widowControl w:val="0"/>
        <w:autoSpaceDE w:val="0"/>
        <w:autoSpaceDN w:val="0"/>
        <w:adjustRightInd w:val="0"/>
        <w:spacing w:after="240"/>
        <w:contextualSpacing/>
        <w:jc w:val="both"/>
        <w:rPr>
          <w:rFonts w:ascii="Times" w:hAnsi="Times"/>
          <w:sz w:val="20"/>
          <w:szCs w:val="20"/>
        </w:rPr>
      </w:pPr>
      <w:r>
        <w:rPr>
          <w:rFonts w:ascii="Times" w:hAnsi="Times"/>
          <w:sz w:val="20"/>
          <w:szCs w:val="20"/>
        </w:rPr>
        <w:t>Each CMi and RMi</w:t>
      </w:r>
      <w:r w:rsidR="00324F28">
        <w:rPr>
          <w:rFonts w:ascii="Times" w:hAnsi="Times"/>
          <w:sz w:val="20"/>
          <w:szCs w:val="20"/>
        </w:rPr>
        <w:t xml:space="preserve"> model will be evaluated using </w:t>
      </w:r>
      <w:r w:rsidR="00106B63">
        <w:rPr>
          <w:rFonts w:ascii="Times" w:hAnsi="Times"/>
          <w:sz w:val="20"/>
          <w:szCs w:val="20"/>
        </w:rPr>
        <w:t>10-fold</w:t>
      </w:r>
      <w:r>
        <w:rPr>
          <w:rFonts w:ascii="Times" w:hAnsi="Times"/>
          <w:sz w:val="20"/>
          <w:szCs w:val="20"/>
        </w:rPr>
        <w:t xml:space="preserve"> cross validation</w:t>
      </w:r>
      <w:r w:rsidR="007F63FA">
        <w:rPr>
          <w:rFonts w:ascii="Times" w:hAnsi="Times"/>
          <w:sz w:val="20"/>
          <w:szCs w:val="20"/>
        </w:rPr>
        <w:t xml:space="preserve">. </w:t>
      </w:r>
      <w:r w:rsidR="00E45F51">
        <w:rPr>
          <w:rFonts w:ascii="Times" w:hAnsi="Times"/>
          <w:sz w:val="20"/>
          <w:szCs w:val="20"/>
        </w:rPr>
        <w:t>The feature set Fi will be selected as best feature if average accuracy of CMi and RMI is best.</w:t>
      </w:r>
    </w:p>
    <w:p w14:paraId="307D73E4" w14:textId="7F6B75BC" w:rsidR="00A64DAD" w:rsidRDefault="00A64DAD" w:rsidP="006850B4">
      <w:pPr>
        <w:widowControl w:val="0"/>
        <w:autoSpaceDE w:val="0"/>
        <w:autoSpaceDN w:val="0"/>
        <w:adjustRightInd w:val="0"/>
        <w:spacing w:after="240"/>
        <w:contextualSpacing/>
        <w:jc w:val="both"/>
        <w:rPr>
          <w:rFonts w:ascii="Times" w:hAnsi="Times"/>
          <w:sz w:val="20"/>
          <w:szCs w:val="20"/>
        </w:rPr>
      </w:pPr>
    </w:p>
    <w:p w14:paraId="6B16E301" w14:textId="77777777" w:rsidR="00A64DAD" w:rsidRDefault="00A64DAD" w:rsidP="006850B4">
      <w:pPr>
        <w:widowControl w:val="0"/>
        <w:autoSpaceDE w:val="0"/>
        <w:autoSpaceDN w:val="0"/>
        <w:adjustRightInd w:val="0"/>
        <w:spacing w:after="240"/>
        <w:contextualSpacing/>
        <w:jc w:val="both"/>
        <w:rPr>
          <w:rFonts w:ascii="Times" w:hAnsi="Times"/>
          <w:sz w:val="20"/>
          <w:szCs w:val="20"/>
        </w:rPr>
      </w:pPr>
    </w:p>
    <w:p w14:paraId="32610C8F" w14:textId="0015631D" w:rsidR="00A64DAD" w:rsidRDefault="00A64DAD" w:rsidP="00A64DAD">
      <w:pPr>
        <w:pStyle w:val="heading10"/>
        <w:rPr>
          <w:rFonts w:ascii="Times" w:hAnsi="Times"/>
        </w:rPr>
      </w:pPr>
      <w:r>
        <w:rPr>
          <w:rFonts w:ascii="Times" w:hAnsi="Times"/>
        </w:rPr>
        <w:t>3   Project Timeline</w:t>
      </w:r>
    </w:p>
    <w:p w14:paraId="4A4DD858" w14:textId="4D55CB9F" w:rsidR="00A64DAD" w:rsidRDefault="00A64DAD" w:rsidP="006850B4">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Estimated project timeline can be found </w:t>
      </w:r>
      <w:hyperlink r:id="rId8" w:history="1">
        <w:r w:rsidRPr="00A64DAD">
          <w:rPr>
            <w:rStyle w:val="Hyperlink"/>
            <w:rFonts w:ascii="Times" w:hAnsi="Times"/>
            <w:sz w:val="20"/>
            <w:szCs w:val="20"/>
          </w:rPr>
          <w:t>here</w:t>
        </w:r>
      </w:hyperlink>
      <w:r w:rsidR="003A1031">
        <w:rPr>
          <w:rFonts w:ascii="Times" w:hAnsi="Times"/>
          <w:sz w:val="20"/>
          <w:szCs w:val="20"/>
        </w:rPr>
        <w:t>.</w:t>
      </w:r>
    </w:p>
    <w:p w14:paraId="7152F926" w14:textId="0E662386" w:rsidR="009B1D59" w:rsidRPr="003A1031" w:rsidRDefault="009B1D59" w:rsidP="003A1031">
      <w:pPr>
        <w:widowControl w:val="0"/>
        <w:autoSpaceDE w:val="0"/>
        <w:autoSpaceDN w:val="0"/>
        <w:adjustRightInd w:val="0"/>
        <w:spacing w:after="240"/>
        <w:contextualSpacing/>
        <w:jc w:val="both"/>
        <w:rPr>
          <w:rFonts w:ascii="Times" w:hAnsi="Times"/>
          <w:sz w:val="20"/>
          <w:szCs w:val="20"/>
        </w:rPr>
      </w:pPr>
    </w:p>
    <w:sectPr w:rsidR="009B1D59" w:rsidRPr="003A1031"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7A688" w14:textId="77777777" w:rsidR="00924EE1" w:rsidRDefault="00924EE1">
      <w:r>
        <w:separator/>
      </w:r>
    </w:p>
  </w:endnote>
  <w:endnote w:type="continuationSeparator" w:id="0">
    <w:p w14:paraId="07EFA632" w14:textId="77777777" w:rsidR="00924EE1" w:rsidRDefault="00924EE1">
      <w:r>
        <w:continuationSeparator/>
      </w:r>
    </w:p>
  </w:endnote>
  <w:endnote w:type="continuationNotice" w:id="1">
    <w:p w14:paraId="750AF624" w14:textId="77777777" w:rsidR="00924EE1" w:rsidRDefault="00924E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9D44A" w14:textId="77777777" w:rsidR="00924EE1" w:rsidRDefault="00924EE1">
      <w:r>
        <w:separator/>
      </w:r>
    </w:p>
  </w:footnote>
  <w:footnote w:type="continuationSeparator" w:id="0">
    <w:p w14:paraId="300D9385" w14:textId="77777777" w:rsidR="00924EE1" w:rsidRDefault="00924EE1">
      <w:r>
        <w:continuationSeparator/>
      </w:r>
    </w:p>
  </w:footnote>
  <w:footnote w:type="continuationNotice" w:id="1">
    <w:p w14:paraId="3F093827" w14:textId="77777777" w:rsidR="00924EE1" w:rsidRDefault="00924EE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101B138B"/>
    <w:multiLevelType w:val="hybridMultilevel"/>
    <w:tmpl w:val="017E8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2B5865"/>
    <w:multiLevelType w:val="multilevel"/>
    <w:tmpl w:val="65EC8A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5FF6013"/>
    <w:multiLevelType w:val="hybridMultilevel"/>
    <w:tmpl w:val="E6D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05B2B"/>
    <w:multiLevelType w:val="hybridMultilevel"/>
    <w:tmpl w:val="85048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19026F"/>
    <w:multiLevelType w:val="hybridMultilevel"/>
    <w:tmpl w:val="36607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F5470"/>
    <w:multiLevelType w:val="singleLevel"/>
    <w:tmpl w:val="6F4E66F0"/>
    <w:lvl w:ilvl="0">
      <w:start w:val="1"/>
      <w:numFmt w:val="decimal"/>
      <w:lvlText w:val="%1."/>
      <w:legacy w:legacy="1" w:legacySpace="0" w:legacyIndent="227"/>
      <w:lvlJc w:val="left"/>
      <w:pPr>
        <w:ind w:left="227" w:hanging="227"/>
      </w:pPr>
    </w:lvl>
  </w:abstractNum>
  <w:abstractNum w:abstractNumId="7">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3FFC7AAF"/>
    <w:multiLevelType w:val="hybridMultilevel"/>
    <w:tmpl w:val="D87486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45837910"/>
    <w:multiLevelType w:val="multilevel"/>
    <w:tmpl w:val="65DE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AF1A64"/>
    <w:multiLevelType w:val="hybridMultilevel"/>
    <w:tmpl w:val="36607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F84C97"/>
    <w:multiLevelType w:val="hybridMultilevel"/>
    <w:tmpl w:val="0182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7E3D35"/>
    <w:multiLevelType w:val="hybridMultilevel"/>
    <w:tmpl w:val="BAE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529D1"/>
    <w:multiLevelType w:val="hybridMultilevel"/>
    <w:tmpl w:val="D2F45C26"/>
    <w:lvl w:ilvl="0" w:tplc="76B69586">
      <w:start w:val="1"/>
      <w:numFmt w:val="bullet"/>
      <w:lvlText w:val="•"/>
      <w:lvlJc w:val="left"/>
      <w:pPr>
        <w:tabs>
          <w:tab w:val="num" w:pos="720"/>
        </w:tabs>
        <w:ind w:left="720" w:hanging="360"/>
      </w:pPr>
      <w:rPr>
        <w:rFonts w:ascii="Times New Roman" w:hAnsi="Times New Roman" w:hint="default"/>
      </w:rPr>
    </w:lvl>
    <w:lvl w:ilvl="1" w:tplc="AC92E96E" w:tentative="1">
      <w:start w:val="1"/>
      <w:numFmt w:val="bullet"/>
      <w:lvlText w:val="•"/>
      <w:lvlJc w:val="left"/>
      <w:pPr>
        <w:tabs>
          <w:tab w:val="num" w:pos="1440"/>
        </w:tabs>
        <w:ind w:left="1440" w:hanging="360"/>
      </w:pPr>
      <w:rPr>
        <w:rFonts w:ascii="Times New Roman" w:hAnsi="Times New Roman" w:hint="default"/>
      </w:rPr>
    </w:lvl>
    <w:lvl w:ilvl="2" w:tplc="D326D806" w:tentative="1">
      <w:start w:val="1"/>
      <w:numFmt w:val="bullet"/>
      <w:lvlText w:val="•"/>
      <w:lvlJc w:val="left"/>
      <w:pPr>
        <w:tabs>
          <w:tab w:val="num" w:pos="2160"/>
        </w:tabs>
        <w:ind w:left="2160" w:hanging="360"/>
      </w:pPr>
      <w:rPr>
        <w:rFonts w:ascii="Times New Roman" w:hAnsi="Times New Roman" w:hint="default"/>
      </w:rPr>
    </w:lvl>
    <w:lvl w:ilvl="3" w:tplc="FC90B0B0" w:tentative="1">
      <w:start w:val="1"/>
      <w:numFmt w:val="bullet"/>
      <w:lvlText w:val="•"/>
      <w:lvlJc w:val="left"/>
      <w:pPr>
        <w:tabs>
          <w:tab w:val="num" w:pos="2880"/>
        </w:tabs>
        <w:ind w:left="2880" w:hanging="360"/>
      </w:pPr>
      <w:rPr>
        <w:rFonts w:ascii="Times New Roman" w:hAnsi="Times New Roman" w:hint="default"/>
      </w:rPr>
    </w:lvl>
    <w:lvl w:ilvl="4" w:tplc="DC1E2B26" w:tentative="1">
      <w:start w:val="1"/>
      <w:numFmt w:val="bullet"/>
      <w:lvlText w:val="•"/>
      <w:lvlJc w:val="left"/>
      <w:pPr>
        <w:tabs>
          <w:tab w:val="num" w:pos="3600"/>
        </w:tabs>
        <w:ind w:left="3600" w:hanging="360"/>
      </w:pPr>
      <w:rPr>
        <w:rFonts w:ascii="Times New Roman" w:hAnsi="Times New Roman" w:hint="default"/>
      </w:rPr>
    </w:lvl>
    <w:lvl w:ilvl="5" w:tplc="D2C0A648" w:tentative="1">
      <w:start w:val="1"/>
      <w:numFmt w:val="bullet"/>
      <w:lvlText w:val="•"/>
      <w:lvlJc w:val="left"/>
      <w:pPr>
        <w:tabs>
          <w:tab w:val="num" w:pos="4320"/>
        </w:tabs>
        <w:ind w:left="4320" w:hanging="360"/>
      </w:pPr>
      <w:rPr>
        <w:rFonts w:ascii="Times New Roman" w:hAnsi="Times New Roman" w:hint="default"/>
      </w:rPr>
    </w:lvl>
    <w:lvl w:ilvl="6" w:tplc="BFDE61D8" w:tentative="1">
      <w:start w:val="1"/>
      <w:numFmt w:val="bullet"/>
      <w:lvlText w:val="•"/>
      <w:lvlJc w:val="left"/>
      <w:pPr>
        <w:tabs>
          <w:tab w:val="num" w:pos="5040"/>
        </w:tabs>
        <w:ind w:left="5040" w:hanging="360"/>
      </w:pPr>
      <w:rPr>
        <w:rFonts w:ascii="Times New Roman" w:hAnsi="Times New Roman" w:hint="default"/>
      </w:rPr>
    </w:lvl>
    <w:lvl w:ilvl="7" w:tplc="1BCA5904" w:tentative="1">
      <w:start w:val="1"/>
      <w:numFmt w:val="bullet"/>
      <w:lvlText w:val="•"/>
      <w:lvlJc w:val="left"/>
      <w:pPr>
        <w:tabs>
          <w:tab w:val="num" w:pos="5760"/>
        </w:tabs>
        <w:ind w:left="5760" w:hanging="360"/>
      </w:pPr>
      <w:rPr>
        <w:rFonts w:ascii="Times New Roman" w:hAnsi="Times New Roman" w:hint="default"/>
      </w:rPr>
    </w:lvl>
    <w:lvl w:ilvl="8" w:tplc="6442B73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EC93481"/>
    <w:multiLevelType w:val="hybridMultilevel"/>
    <w:tmpl w:val="E9FAD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11"/>
  </w:num>
  <w:num w:numId="5">
    <w:abstractNumId w:val="5"/>
  </w:num>
  <w:num w:numId="6">
    <w:abstractNumId w:val="10"/>
  </w:num>
  <w:num w:numId="7">
    <w:abstractNumId w:val="8"/>
  </w:num>
  <w:num w:numId="8">
    <w:abstractNumId w:val="2"/>
  </w:num>
  <w:num w:numId="9">
    <w:abstractNumId w:val="9"/>
  </w:num>
  <w:num w:numId="10">
    <w:abstractNumId w:val="4"/>
  </w:num>
  <w:num w:numId="11">
    <w:abstractNumId w:val="14"/>
  </w:num>
  <w:num w:numId="12">
    <w:abstractNumId w:val="1"/>
  </w:num>
  <w:num w:numId="13">
    <w:abstractNumId w:val="12"/>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117EC"/>
    <w:rsid w:val="000278B0"/>
    <w:rsid w:val="00030DF2"/>
    <w:rsid w:val="00040D46"/>
    <w:rsid w:val="00050DFE"/>
    <w:rsid w:val="00051DE6"/>
    <w:rsid w:val="00053623"/>
    <w:rsid w:val="00053BA6"/>
    <w:rsid w:val="0006166E"/>
    <w:rsid w:val="00061E65"/>
    <w:rsid w:val="0006579A"/>
    <w:rsid w:val="0007073C"/>
    <w:rsid w:val="0007083D"/>
    <w:rsid w:val="00073EAE"/>
    <w:rsid w:val="000820F9"/>
    <w:rsid w:val="00087935"/>
    <w:rsid w:val="00094440"/>
    <w:rsid w:val="000A0950"/>
    <w:rsid w:val="000B725E"/>
    <w:rsid w:val="000C6B24"/>
    <w:rsid w:val="000D0C57"/>
    <w:rsid w:val="000E33D1"/>
    <w:rsid w:val="000E4A42"/>
    <w:rsid w:val="000E4EF4"/>
    <w:rsid w:val="00105EF6"/>
    <w:rsid w:val="00106B63"/>
    <w:rsid w:val="001167B2"/>
    <w:rsid w:val="00120199"/>
    <w:rsid w:val="00122973"/>
    <w:rsid w:val="001248C4"/>
    <w:rsid w:val="00131FB3"/>
    <w:rsid w:val="0013305E"/>
    <w:rsid w:val="00137B95"/>
    <w:rsid w:val="00141076"/>
    <w:rsid w:val="00141B2A"/>
    <w:rsid w:val="00141FF1"/>
    <w:rsid w:val="00146A7C"/>
    <w:rsid w:val="00151A34"/>
    <w:rsid w:val="00165C6D"/>
    <w:rsid w:val="00165CCC"/>
    <w:rsid w:val="00180CD2"/>
    <w:rsid w:val="001866F1"/>
    <w:rsid w:val="00187E52"/>
    <w:rsid w:val="0019209E"/>
    <w:rsid w:val="001A23D2"/>
    <w:rsid w:val="001A4AA3"/>
    <w:rsid w:val="001A5994"/>
    <w:rsid w:val="001B222F"/>
    <w:rsid w:val="001B3A2A"/>
    <w:rsid w:val="001B61E6"/>
    <w:rsid w:val="001B6A9E"/>
    <w:rsid w:val="001B7481"/>
    <w:rsid w:val="001C6765"/>
    <w:rsid w:val="001D3036"/>
    <w:rsid w:val="001E2B8E"/>
    <w:rsid w:val="001E2D32"/>
    <w:rsid w:val="001E701F"/>
    <w:rsid w:val="001F0CEC"/>
    <w:rsid w:val="001F5C8F"/>
    <w:rsid w:val="001F7AA9"/>
    <w:rsid w:val="00203798"/>
    <w:rsid w:val="00210FD8"/>
    <w:rsid w:val="0021315D"/>
    <w:rsid w:val="00217713"/>
    <w:rsid w:val="002219FD"/>
    <w:rsid w:val="00224E9B"/>
    <w:rsid w:val="002256F7"/>
    <w:rsid w:val="002323B3"/>
    <w:rsid w:val="00237275"/>
    <w:rsid w:val="0023794A"/>
    <w:rsid w:val="00237E3E"/>
    <w:rsid w:val="002432F6"/>
    <w:rsid w:val="00252BAB"/>
    <w:rsid w:val="002572A3"/>
    <w:rsid w:val="002660E5"/>
    <w:rsid w:val="00266B1A"/>
    <w:rsid w:val="00271749"/>
    <w:rsid w:val="00280AAF"/>
    <w:rsid w:val="00283FD5"/>
    <w:rsid w:val="00291567"/>
    <w:rsid w:val="00296C6D"/>
    <w:rsid w:val="002A1086"/>
    <w:rsid w:val="002A3EE9"/>
    <w:rsid w:val="002B1765"/>
    <w:rsid w:val="002B228A"/>
    <w:rsid w:val="002B7774"/>
    <w:rsid w:val="002C451F"/>
    <w:rsid w:val="002E327C"/>
    <w:rsid w:val="002E36A9"/>
    <w:rsid w:val="002E7475"/>
    <w:rsid w:val="002F04E5"/>
    <w:rsid w:val="002F06E8"/>
    <w:rsid w:val="002F0EA0"/>
    <w:rsid w:val="002F0F76"/>
    <w:rsid w:val="00303BF7"/>
    <w:rsid w:val="0031019D"/>
    <w:rsid w:val="00317529"/>
    <w:rsid w:val="00317780"/>
    <w:rsid w:val="0032474B"/>
    <w:rsid w:val="00324F28"/>
    <w:rsid w:val="0033684D"/>
    <w:rsid w:val="003432A9"/>
    <w:rsid w:val="00356AD3"/>
    <w:rsid w:val="00360490"/>
    <w:rsid w:val="00361DA8"/>
    <w:rsid w:val="003712A3"/>
    <w:rsid w:val="0037130E"/>
    <w:rsid w:val="00372DA1"/>
    <w:rsid w:val="003750D7"/>
    <w:rsid w:val="00397735"/>
    <w:rsid w:val="003A1031"/>
    <w:rsid w:val="003A16B8"/>
    <w:rsid w:val="003A1AB2"/>
    <w:rsid w:val="003A7148"/>
    <w:rsid w:val="003A77D0"/>
    <w:rsid w:val="003B1C7C"/>
    <w:rsid w:val="003B387E"/>
    <w:rsid w:val="003B7732"/>
    <w:rsid w:val="003C0B01"/>
    <w:rsid w:val="003C1629"/>
    <w:rsid w:val="003C29A5"/>
    <w:rsid w:val="003C5FA0"/>
    <w:rsid w:val="003D3C40"/>
    <w:rsid w:val="003D5C7E"/>
    <w:rsid w:val="003D68D7"/>
    <w:rsid w:val="003E6FCB"/>
    <w:rsid w:val="003F015B"/>
    <w:rsid w:val="003F30DD"/>
    <w:rsid w:val="00405AD1"/>
    <w:rsid w:val="004072A8"/>
    <w:rsid w:val="00420376"/>
    <w:rsid w:val="00422C0D"/>
    <w:rsid w:val="004259E7"/>
    <w:rsid w:val="0043426F"/>
    <w:rsid w:val="0043768D"/>
    <w:rsid w:val="004421DB"/>
    <w:rsid w:val="00447383"/>
    <w:rsid w:val="004570E6"/>
    <w:rsid w:val="004607EA"/>
    <w:rsid w:val="00463DC7"/>
    <w:rsid w:val="004827FE"/>
    <w:rsid w:val="00486860"/>
    <w:rsid w:val="004904F7"/>
    <w:rsid w:val="00496B6C"/>
    <w:rsid w:val="00497039"/>
    <w:rsid w:val="004A317B"/>
    <w:rsid w:val="004A70ED"/>
    <w:rsid w:val="004C25BC"/>
    <w:rsid w:val="004C31AA"/>
    <w:rsid w:val="004C4C1C"/>
    <w:rsid w:val="004D0E6D"/>
    <w:rsid w:val="004D4A85"/>
    <w:rsid w:val="004D7821"/>
    <w:rsid w:val="004E1486"/>
    <w:rsid w:val="004F3DBE"/>
    <w:rsid w:val="00501B1B"/>
    <w:rsid w:val="00511343"/>
    <w:rsid w:val="005129E1"/>
    <w:rsid w:val="005154B2"/>
    <w:rsid w:val="00520749"/>
    <w:rsid w:val="0053194B"/>
    <w:rsid w:val="0054112D"/>
    <w:rsid w:val="00550EFA"/>
    <w:rsid w:val="0055560B"/>
    <w:rsid w:val="0056177B"/>
    <w:rsid w:val="00572ED1"/>
    <w:rsid w:val="00581A25"/>
    <w:rsid w:val="0058408C"/>
    <w:rsid w:val="00586CFF"/>
    <w:rsid w:val="00590026"/>
    <w:rsid w:val="0059352E"/>
    <w:rsid w:val="00593A86"/>
    <w:rsid w:val="00595D1D"/>
    <w:rsid w:val="005A1FBA"/>
    <w:rsid w:val="005B1E72"/>
    <w:rsid w:val="005B36B4"/>
    <w:rsid w:val="005B39A0"/>
    <w:rsid w:val="005B3DA3"/>
    <w:rsid w:val="005B5560"/>
    <w:rsid w:val="005C0814"/>
    <w:rsid w:val="005C5877"/>
    <w:rsid w:val="005D42AE"/>
    <w:rsid w:val="005D64B0"/>
    <w:rsid w:val="005E14CD"/>
    <w:rsid w:val="005E4DC5"/>
    <w:rsid w:val="005F632A"/>
    <w:rsid w:val="006009DF"/>
    <w:rsid w:val="0060378F"/>
    <w:rsid w:val="00603937"/>
    <w:rsid w:val="0060650C"/>
    <w:rsid w:val="00607480"/>
    <w:rsid w:val="00616EB3"/>
    <w:rsid w:val="00617608"/>
    <w:rsid w:val="006217D7"/>
    <w:rsid w:val="006225DC"/>
    <w:rsid w:val="006225EA"/>
    <w:rsid w:val="006342FA"/>
    <w:rsid w:val="0063684A"/>
    <w:rsid w:val="00637CB5"/>
    <w:rsid w:val="00650463"/>
    <w:rsid w:val="00652234"/>
    <w:rsid w:val="00654664"/>
    <w:rsid w:val="00656D4F"/>
    <w:rsid w:val="00656EFC"/>
    <w:rsid w:val="00657488"/>
    <w:rsid w:val="006628BE"/>
    <w:rsid w:val="0066449C"/>
    <w:rsid w:val="00665BB1"/>
    <w:rsid w:val="006663E3"/>
    <w:rsid w:val="0067477F"/>
    <w:rsid w:val="006754D6"/>
    <w:rsid w:val="00675D2C"/>
    <w:rsid w:val="00676B6A"/>
    <w:rsid w:val="0068240D"/>
    <w:rsid w:val="006850B4"/>
    <w:rsid w:val="00685A05"/>
    <w:rsid w:val="006962C6"/>
    <w:rsid w:val="00696E98"/>
    <w:rsid w:val="006A1BD8"/>
    <w:rsid w:val="006A1C0A"/>
    <w:rsid w:val="006A39B1"/>
    <w:rsid w:val="006A4F28"/>
    <w:rsid w:val="006A7F4A"/>
    <w:rsid w:val="006B0902"/>
    <w:rsid w:val="006B13EC"/>
    <w:rsid w:val="006B1420"/>
    <w:rsid w:val="006B781C"/>
    <w:rsid w:val="006B7B79"/>
    <w:rsid w:val="006D0CD9"/>
    <w:rsid w:val="006D5279"/>
    <w:rsid w:val="006E189D"/>
    <w:rsid w:val="006E25E1"/>
    <w:rsid w:val="006E3DA4"/>
    <w:rsid w:val="006E4F3B"/>
    <w:rsid w:val="006F3847"/>
    <w:rsid w:val="006F70DE"/>
    <w:rsid w:val="007049E8"/>
    <w:rsid w:val="0070520C"/>
    <w:rsid w:val="00706586"/>
    <w:rsid w:val="00706829"/>
    <w:rsid w:val="007131A7"/>
    <w:rsid w:val="007255C5"/>
    <w:rsid w:val="00725E89"/>
    <w:rsid w:val="00726949"/>
    <w:rsid w:val="007309D0"/>
    <w:rsid w:val="0073368F"/>
    <w:rsid w:val="0074320E"/>
    <w:rsid w:val="007510AE"/>
    <w:rsid w:val="00753233"/>
    <w:rsid w:val="007571BC"/>
    <w:rsid w:val="00767FC5"/>
    <w:rsid w:val="00772341"/>
    <w:rsid w:val="00773DCB"/>
    <w:rsid w:val="0077437B"/>
    <w:rsid w:val="0078106B"/>
    <w:rsid w:val="00785E1E"/>
    <w:rsid w:val="007B0878"/>
    <w:rsid w:val="007B2AB9"/>
    <w:rsid w:val="007C12CA"/>
    <w:rsid w:val="007D06B7"/>
    <w:rsid w:val="007D42CD"/>
    <w:rsid w:val="007D5A49"/>
    <w:rsid w:val="007F63FA"/>
    <w:rsid w:val="00800BE9"/>
    <w:rsid w:val="00802EED"/>
    <w:rsid w:val="008041AB"/>
    <w:rsid w:val="00816C8B"/>
    <w:rsid w:val="00830AFA"/>
    <w:rsid w:val="008429D0"/>
    <w:rsid w:val="00844384"/>
    <w:rsid w:val="0084491C"/>
    <w:rsid w:val="00851017"/>
    <w:rsid w:val="008539DC"/>
    <w:rsid w:val="0086437F"/>
    <w:rsid w:val="008733C0"/>
    <w:rsid w:val="00894D75"/>
    <w:rsid w:val="008967FB"/>
    <w:rsid w:val="008A0799"/>
    <w:rsid w:val="008D4023"/>
    <w:rsid w:val="008E7FD9"/>
    <w:rsid w:val="008F54C6"/>
    <w:rsid w:val="008F5EB2"/>
    <w:rsid w:val="009003D1"/>
    <w:rsid w:val="00901277"/>
    <w:rsid w:val="0090440E"/>
    <w:rsid w:val="00913004"/>
    <w:rsid w:val="00913E34"/>
    <w:rsid w:val="0091401A"/>
    <w:rsid w:val="00914605"/>
    <w:rsid w:val="00916B6E"/>
    <w:rsid w:val="00924EE1"/>
    <w:rsid w:val="00932D47"/>
    <w:rsid w:val="009353C2"/>
    <w:rsid w:val="00943105"/>
    <w:rsid w:val="0094326B"/>
    <w:rsid w:val="0095068A"/>
    <w:rsid w:val="00951B32"/>
    <w:rsid w:val="00952325"/>
    <w:rsid w:val="00962B94"/>
    <w:rsid w:val="0096494C"/>
    <w:rsid w:val="009942DC"/>
    <w:rsid w:val="00995207"/>
    <w:rsid w:val="009A7E70"/>
    <w:rsid w:val="009B1D59"/>
    <w:rsid w:val="009B7AD3"/>
    <w:rsid w:val="009C25F4"/>
    <w:rsid w:val="009F4136"/>
    <w:rsid w:val="00A01A57"/>
    <w:rsid w:val="00A02F42"/>
    <w:rsid w:val="00A048D8"/>
    <w:rsid w:val="00A04D64"/>
    <w:rsid w:val="00A06878"/>
    <w:rsid w:val="00A07640"/>
    <w:rsid w:val="00A13BF2"/>
    <w:rsid w:val="00A15B7E"/>
    <w:rsid w:val="00A2427F"/>
    <w:rsid w:val="00A27A0A"/>
    <w:rsid w:val="00A27E85"/>
    <w:rsid w:val="00A31CE2"/>
    <w:rsid w:val="00A42FD8"/>
    <w:rsid w:val="00A4326B"/>
    <w:rsid w:val="00A452B6"/>
    <w:rsid w:val="00A555A7"/>
    <w:rsid w:val="00A57BF9"/>
    <w:rsid w:val="00A61B46"/>
    <w:rsid w:val="00A64DAD"/>
    <w:rsid w:val="00A67EE1"/>
    <w:rsid w:val="00A715D1"/>
    <w:rsid w:val="00A72F9B"/>
    <w:rsid w:val="00A8258F"/>
    <w:rsid w:val="00A82AC2"/>
    <w:rsid w:val="00A853B9"/>
    <w:rsid w:val="00A927C6"/>
    <w:rsid w:val="00A93C6D"/>
    <w:rsid w:val="00A94BED"/>
    <w:rsid w:val="00AB067A"/>
    <w:rsid w:val="00AC0D5A"/>
    <w:rsid w:val="00AD15EC"/>
    <w:rsid w:val="00AD2153"/>
    <w:rsid w:val="00AD4E1C"/>
    <w:rsid w:val="00AD535B"/>
    <w:rsid w:val="00AD5626"/>
    <w:rsid w:val="00AD6FB7"/>
    <w:rsid w:val="00AE3767"/>
    <w:rsid w:val="00AE73F2"/>
    <w:rsid w:val="00AF5F96"/>
    <w:rsid w:val="00AF6364"/>
    <w:rsid w:val="00B01E41"/>
    <w:rsid w:val="00B069EE"/>
    <w:rsid w:val="00B07A48"/>
    <w:rsid w:val="00B1235A"/>
    <w:rsid w:val="00B15E38"/>
    <w:rsid w:val="00B22783"/>
    <w:rsid w:val="00B35BD6"/>
    <w:rsid w:val="00B36E90"/>
    <w:rsid w:val="00B51714"/>
    <w:rsid w:val="00B55E9E"/>
    <w:rsid w:val="00B56D57"/>
    <w:rsid w:val="00B6417B"/>
    <w:rsid w:val="00B674BF"/>
    <w:rsid w:val="00B73A64"/>
    <w:rsid w:val="00B767E6"/>
    <w:rsid w:val="00B77BBF"/>
    <w:rsid w:val="00B82395"/>
    <w:rsid w:val="00B87155"/>
    <w:rsid w:val="00B90294"/>
    <w:rsid w:val="00B940B6"/>
    <w:rsid w:val="00B94A38"/>
    <w:rsid w:val="00B953BA"/>
    <w:rsid w:val="00B96823"/>
    <w:rsid w:val="00BA24D8"/>
    <w:rsid w:val="00BA3959"/>
    <w:rsid w:val="00BA4722"/>
    <w:rsid w:val="00BA788F"/>
    <w:rsid w:val="00BB1956"/>
    <w:rsid w:val="00BC057B"/>
    <w:rsid w:val="00BD33FD"/>
    <w:rsid w:val="00BD7B0D"/>
    <w:rsid w:val="00BE4693"/>
    <w:rsid w:val="00BF7C0D"/>
    <w:rsid w:val="00C03C64"/>
    <w:rsid w:val="00C16F71"/>
    <w:rsid w:val="00C174EA"/>
    <w:rsid w:val="00C21DCE"/>
    <w:rsid w:val="00C255FA"/>
    <w:rsid w:val="00C27BCB"/>
    <w:rsid w:val="00C30713"/>
    <w:rsid w:val="00C32252"/>
    <w:rsid w:val="00C44856"/>
    <w:rsid w:val="00C456A7"/>
    <w:rsid w:val="00C47C3B"/>
    <w:rsid w:val="00C47D01"/>
    <w:rsid w:val="00C50861"/>
    <w:rsid w:val="00C50D0F"/>
    <w:rsid w:val="00C67500"/>
    <w:rsid w:val="00C70F38"/>
    <w:rsid w:val="00C72787"/>
    <w:rsid w:val="00C760B6"/>
    <w:rsid w:val="00C80156"/>
    <w:rsid w:val="00C80A8F"/>
    <w:rsid w:val="00C80CED"/>
    <w:rsid w:val="00C87F64"/>
    <w:rsid w:val="00C9039D"/>
    <w:rsid w:val="00C90BA2"/>
    <w:rsid w:val="00C951AE"/>
    <w:rsid w:val="00C95EFA"/>
    <w:rsid w:val="00C96BA7"/>
    <w:rsid w:val="00CA0848"/>
    <w:rsid w:val="00CB2306"/>
    <w:rsid w:val="00CB7D49"/>
    <w:rsid w:val="00CC6498"/>
    <w:rsid w:val="00CC74CD"/>
    <w:rsid w:val="00CD4B55"/>
    <w:rsid w:val="00CD54A4"/>
    <w:rsid w:val="00CF0521"/>
    <w:rsid w:val="00CF3BCD"/>
    <w:rsid w:val="00D102C0"/>
    <w:rsid w:val="00D15D54"/>
    <w:rsid w:val="00D25733"/>
    <w:rsid w:val="00D325C6"/>
    <w:rsid w:val="00D354C6"/>
    <w:rsid w:val="00D40423"/>
    <w:rsid w:val="00D40AE6"/>
    <w:rsid w:val="00D456A4"/>
    <w:rsid w:val="00D46E59"/>
    <w:rsid w:val="00D562E4"/>
    <w:rsid w:val="00D6239C"/>
    <w:rsid w:val="00D63A5F"/>
    <w:rsid w:val="00D66F65"/>
    <w:rsid w:val="00D700AD"/>
    <w:rsid w:val="00D7213C"/>
    <w:rsid w:val="00D76438"/>
    <w:rsid w:val="00D8313E"/>
    <w:rsid w:val="00D87F87"/>
    <w:rsid w:val="00D90ACB"/>
    <w:rsid w:val="00D951AD"/>
    <w:rsid w:val="00D955E8"/>
    <w:rsid w:val="00D967D7"/>
    <w:rsid w:val="00DB60C3"/>
    <w:rsid w:val="00DC2926"/>
    <w:rsid w:val="00DC3446"/>
    <w:rsid w:val="00DC6D42"/>
    <w:rsid w:val="00DD625B"/>
    <w:rsid w:val="00DE471D"/>
    <w:rsid w:val="00DF5AD1"/>
    <w:rsid w:val="00E0110C"/>
    <w:rsid w:val="00E02655"/>
    <w:rsid w:val="00E10A47"/>
    <w:rsid w:val="00E10DE2"/>
    <w:rsid w:val="00E13959"/>
    <w:rsid w:val="00E170BA"/>
    <w:rsid w:val="00E22C56"/>
    <w:rsid w:val="00E3194C"/>
    <w:rsid w:val="00E3380D"/>
    <w:rsid w:val="00E45F51"/>
    <w:rsid w:val="00E67078"/>
    <w:rsid w:val="00E67CB3"/>
    <w:rsid w:val="00E83A1A"/>
    <w:rsid w:val="00E9129B"/>
    <w:rsid w:val="00E91643"/>
    <w:rsid w:val="00E9278F"/>
    <w:rsid w:val="00E969C7"/>
    <w:rsid w:val="00EA1D86"/>
    <w:rsid w:val="00EA3C57"/>
    <w:rsid w:val="00EB1DF5"/>
    <w:rsid w:val="00EB4436"/>
    <w:rsid w:val="00EC1DE3"/>
    <w:rsid w:val="00EC3EA9"/>
    <w:rsid w:val="00EC4323"/>
    <w:rsid w:val="00ED4D15"/>
    <w:rsid w:val="00ED7B8A"/>
    <w:rsid w:val="00EE4FA3"/>
    <w:rsid w:val="00EE53CE"/>
    <w:rsid w:val="00EF5958"/>
    <w:rsid w:val="00F006DF"/>
    <w:rsid w:val="00F00716"/>
    <w:rsid w:val="00F05B89"/>
    <w:rsid w:val="00F11742"/>
    <w:rsid w:val="00F2383E"/>
    <w:rsid w:val="00F25D6E"/>
    <w:rsid w:val="00F27503"/>
    <w:rsid w:val="00F35037"/>
    <w:rsid w:val="00F36F61"/>
    <w:rsid w:val="00F42AAD"/>
    <w:rsid w:val="00F50EAA"/>
    <w:rsid w:val="00F54FCB"/>
    <w:rsid w:val="00F5649D"/>
    <w:rsid w:val="00F574E2"/>
    <w:rsid w:val="00F75064"/>
    <w:rsid w:val="00F86930"/>
    <w:rsid w:val="00F90B27"/>
    <w:rsid w:val="00F92E42"/>
    <w:rsid w:val="00F95A8B"/>
    <w:rsid w:val="00FA0BD0"/>
    <w:rsid w:val="00FA4833"/>
    <w:rsid w:val="00FB02DB"/>
    <w:rsid w:val="00FB5950"/>
    <w:rsid w:val="00FB6789"/>
    <w:rsid w:val="00FD031A"/>
    <w:rsid w:val="00FE1423"/>
    <w:rsid w:val="00FF0B94"/>
    <w:rsid w:val="00FF4502"/>
    <w:rsid w:val="00FF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05681"/>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50EFA"/>
    <w:rPr>
      <w:sz w:val="24"/>
      <w:szCs w:val="24"/>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outlineLvl w:val="2"/>
    </w:pPr>
    <w:rPr>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pPr>
    <w:rPr>
      <w:b/>
    </w:rPr>
  </w:style>
  <w:style w:type="paragraph" w:customStyle="1" w:styleId="heading20">
    <w:name w:val="heading2"/>
    <w:basedOn w:val="Normal"/>
    <w:next w:val="p1a"/>
    <w:pPr>
      <w:keepNext/>
      <w:keepLines/>
      <w:tabs>
        <w:tab w:val="left" w:pos="510"/>
      </w:tabs>
      <w:suppressAutoHyphens/>
      <w:spacing w:before="440" w:after="220"/>
    </w:pPr>
    <w:rPr>
      <w:b/>
    </w:rPr>
  </w:style>
  <w:style w:type="paragraph" w:customStyle="1" w:styleId="heading30">
    <w:name w:val="heading3"/>
    <w:basedOn w:val="Normal"/>
    <w:next w:val="p1a"/>
    <w:link w:val="heading3Zchn"/>
    <w:pPr>
      <w:keepNext/>
      <w:keepLines/>
      <w:tabs>
        <w:tab w:val="left" w:pos="284"/>
      </w:tabs>
      <w:suppressAutoHyphens/>
      <w:spacing w:before="32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pPr>
    <w:rPr>
      <w:sz w:val="18"/>
    </w:rPr>
  </w:style>
  <w:style w:type="paragraph" w:customStyle="1" w:styleId="tablelegend">
    <w:name w:val="tablelegend"/>
    <w:basedOn w:val="Normal"/>
    <w:next w:val="Normal"/>
    <w:pPr>
      <w:keepNext/>
      <w:keepLines/>
      <w:spacing w:before="240" w:after="12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pPr>
    <w:rPr>
      <w:sz w:val="18"/>
    </w:rPr>
  </w:style>
  <w:style w:type="paragraph" w:customStyle="1" w:styleId="tabletitle">
    <w:name w:val="table title"/>
    <w:basedOn w:val="Normal"/>
    <w:next w:val="Normal"/>
    <w:rsid w:val="009B1D59"/>
    <w:pPr>
      <w:keepNext/>
      <w:keepLines/>
      <w:spacing w:before="240" w:after="12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NormalWeb">
    <w:name w:val="Normal (Web)"/>
    <w:basedOn w:val="Normal"/>
    <w:uiPriority w:val="99"/>
    <w:unhideWhenUsed/>
    <w:rsid w:val="00283FD5"/>
    <w:pPr>
      <w:spacing w:before="100" w:beforeAutospacing="1" w:after="100" w:afterAutospacing="1"/>
    </w:pPr>
  </w:style>
  <w:style w:type="character" w:styleId="Strong">
    <w:name w:val="Strong"/>
    <w:uiPriority w:val="22"/>
    <w:qFormat/>
    <w:rsid w:val="00550EFA"/>
    <w:rPr>
      <w:b/>
      <w:bCs/>
    </w:rPr>
  </w:style>
  <w:style w:type="character" w:customStyle="1" w:styleId="Heading1Char">
    <w:name w:val="Heading 1 Char"/>
    <w:link w:val="Heading1"/>
    <w:uiPriority w:val="9"/>
    <w:rsid w:val="00B6417B"/>
    <w:rPr>
      <w:b/>
      <w:sz w:val="28"/>
      <w:szCs w:val="24"/>
    </w:rPr>
  </w:style>
  <w:style w:type="paragraph" w:styleId="ListParagraph">
    <w:name w:val="List Paragraph"/>
    <w:basedOn w:val="Normal"/>
    <w:uiPriority w:val="34"/>
    <w:qFormat/>
    <w:rsid w:val="003B1C7C"/>
    <w:pPr>
      <w:ind w:left="720"/>
      <w:contextualSpacing/>
    </w:pPr>
  </w:style>
  <w:style w:type="character" w:customStyle="1" w:styleId="apple-converted-space">
    <w:name w:val="apple-converted-space"/>
    <w:basedOn w:val="DefaultParagraphFont"/>
    <w:rsid w:val="003B1C7C"/>
  </w:style>
  <w:style w:type="table" w:styleId="TableGrid">
    <w:name w:val="Table Grid"/>
    <w:basedOn w:val="TableNormal"/>
    <w:rsid w:val="00725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55C5"/>
    <w:rPr>
      <w:rFonts w:ascii="Courier New" w:hAnsi="Courier New" w:cs="Courier New"/>
    </w:rPr>
  </w:style>
  <w:style w:type="character" w:styleId="PlaceholderText">
    <w:name w:val="Placeholder Text"/>
    <w:basedOn w:val="DefaultParagraphFont"/>
    <w:uiPriority w:val="99"/>
    <w:semiHidden/>
    <w:rsid w:val="006E25E1"/>
    <w:rPr>
      <w:color w:val="808080"/>
    </w:rPr>
  </w:style>
  <w:style w:type="paragraph" w:styleId="Revision">
    <w:name w:val="Revision"/>
    <w:hidden/>
    <w:uiPriority w:val="99"/>
    <w:semiHidden/>
    <w:rsid w:val="00DF5A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1733">
      <w:bodyDiv w:val="1"/>
      <w:marLeft w:val="0"/>
      <w:marRight w:val="0"/>
      <w:marTop w:val="0"/>
      <w:marBottom w:val="0"/>
      <w:divBdr>
        <w:top w:val="none" w:sz="0" w:space="0" w:color="auto"/>
        <w:left w:val="none" w:sz="0" w:space="0" w:color="auto"/>
        <w:bottom w:val="none" w:sz="0" w:space="0" w:color="auto"/>
        <w:right w:val="none" w:sz="0" w:space="0" w:color="auto"/>
      </w:divBdr>
    </w:div>
    <w:div w:id="127212336">
      <w:bodyDiv w:val="1"/>
      <w:marLeft w:val="0"/>
      <w:marRight w:val="0"/>
      <w:marTop w:val="0"/>
      <w:marBottom w:val="0"/>
      <w:divBdr>
        <w:top w:val="none" w:sz="0" w:space="0" w:color="auto"/>
        <w:left w:val="none" w:sz="0" w:space="0" w:color="auto"/>
        <w:bottom w:val="none" w:sz="0" w:space="0" w:color="auto"/>
        <w:right w:val="none" w:sz="0" w:space="0" w:color="auto"/>
      </w:divBdr>
      <w:divsChild>
        <w:div w:id="944918183">
          <w:marLeft w:val="547"/>
          <w:marRight w:val="0"/>
          <w:marTop w:val="115"/>
          <w:marBottom w:val="0"/>
          <w:divBdr>
            <w:top w:val="none" w:sz="0" w:space="0" w:color="auto"/>
            <w:left w:val="none" w:sz="0" w:space="0" w:color="auto"/>
            <w:bottom w:val="none" w:sz="0" w:space="0" w:color="auto"/>
            <w:right w:val="none" w:sz="0" w:space="0" w:color="auto"/>
          </w:divBdr>
        </w:div>
      </w:divsChild>
    </w:div>
    <w:div w:id="194079500">
      <w:bodyDiv w:val="1"/>
      <w:marLeft w:val="0"/>
      <w:marRight w:val="0"/>
      <w:marTop w:val="0"/>
      <w:marBottom w:val="0"/>
      <w:divBdr>
        <w:top w:val="none" w:sz="0" w:space="0" w:color="auto"/>
        <w:left w:val="none" w:sz="0" w:space="0" w:color="auto"/>
        <w:bottom w:val="none" w:sz="0" w:space="0" w:color="auto"/>
        <w:right w:val="none" w:sz="0" w:space="0" w:color="auto"/>
      </w:divBdr>
    </w:div>
    <w:div w:id="359091623">
      <w:bodyDiv w:val="1"/>
      <w:marLeft w:val="0"/>
      <w:marRight w:val="0"/>
      <w:marTop w:val="0"/>
      <w:marBottom w:val="0"/>
      <w:divBdr>
        <w:top w:val="none" w:sz="0" w:space="0" w:color="auto"/>
        <w:left w:val="none" w:sz="0" w:space="0" w:color="auto"/>
        <w:bottom w:val="none" w:sz="0" w:space="0" w:color="auto"/>
        <w:right w:val="none" w:sz="0" w:space="0" w:color="auto"/>
      </w:divBdr>
    </w:div>
    <w:div w:id="456721473">
      <w:bodyDiv w:val="1"/>
      <w:marLeft w:val="0"/>
      <w:marRight w:val="0"/>
      <w:marTop w:val="0"/>
      <w:marBottom w:val="0"/>
      <w:divBdr>
        <w:top w:val="none" w:sz="0" w:space="0" w:color="auto"/>
        <w:left w:val="none" w:sz="0" w:space="0" w:color="auto"/>
        <w:bottom w:val="none" w:sz="0" w:space="0" w:color="auto"/>
        <w:right w:val="none" w:sz="0" w:space="0" w:color="auto"/>
      </w:divBdr>
    </w:div>
    <w:div w:id="458112193">
      <w:bodyDiv w:val="1"/>
      <w:marLeft w:val="0"/>
      <w:marRight w:val="0"/>
      <w:marTop w:val="0"/>
      <w:marBottom w:val="0"/>
      <w:divBdr>
        <w:top w:val="none" w:sz="0" w:space="0" w:color="auto"/>
        <w:left w:val="none" w:sz="0" w:space="0" w:color="auto"/>
        <w:bottom w:val="none" w:sz="0" w:space="0" w:color="auto"/>
        <w:right w:val="none" w:sz="0" w:space="0" w:color="auto"/>
      </w:divBdr>
    </w:div>
    <w:div w:id="469830865">
      <w:bodyDiv w:val="1"/>
      <w:marLeft w:val="0"/>
      <w:marRight w:val="0"/>
      <w:marTop w:val="0"/>
      <w:marBottom w:val="0"/>
      <w:divBdr>
        <w:top w:val="none" w:sz="0" w:space="0" w:color="auto"/>
        <w:left w:val="none" w:sz="0" w:space="0" w:color="auto"/>
        <w:bottom w:val="none" w:sz="0" w:space="0" w:color="auto"/>
        <w:right w:val="none" w:sz="0" w:space="0" w:color="auto"/>
      </w:divBdr>
    </w:div>
    <w:div w:id="527063238">
      <w:bodyDiv w:val="1"/>
      <w:marLeft w:val="0"/>
      <w:marRight w:val="0"/>
      <w:marTop w:val="0"/>
      <w:marBottom w:val="0"/>
      <w:divBdr>
        <w:top w:val="none" w:sz="0" w:space="0" w:color="auto"/>
        <w:left w:val="none" w:sz="0" w:space="0" w:color="auto"/>
        <w:bottom w:val="none" w:sz="0" w:space="0" w:color="auto"/>
        <w:right w:val="none" w:sz="0" w:space="0" w:color="auto"/>
      </w:divBdr>
    </w:div>
    <w:div w:id="703941022">
      <w:bodyDiv w:val="1"/>
      <w:marLeft w:val="0"/>
      <w:marRight w:val="0"/>
      <w:marTop w:val="0"/>
      <w:marBottom w:val="0"/>
      <w:divBdr>
        <w:top w:val="none" w:sz="0" w:space="0" w:color="auto"/>
        <w:left w:val="none" w:sz="0" w:space="0" w:color="auto"/>
        <w:bottom w:val="none" w:sz="0" w:space="0" w:color="auto"/>
        <w:right w:val="none" w:sz="0" w:space="0" w:color="auto"/>
      </w:divBdr>
    </w:div>
    <w:div w:id="770861899">
      <w:bodyDiv w:val="1"/>
      <w:marLeft w:val="0"/>
      <w:marRight w:val="0"/>
      <w:marTop w:val="0"/>
      <w:marBottom w:val="0"/>
      <w:divBdr>
        <w:top w:val="none" w:sz="0" w:space="0" w:color="auto"/>
        <w:left w:val="none" w:sz="0" w:space="0" w:color="auto"/>
        <w:bottom w:val="none" w:sz="0" w:space="0" w:color="auto"/>
        <w:right w:val="none" w:sz="0" w:space="0" w:color="auto"/>
      </w:divBdr>
    </w:div>
    <w:div w:id="892695408">
      <w:bodyDiv w:val="1"/>
      <w:marLeft w:val="0"/>
      <w:marRight w:val="0"/>
      <w:marTop w:val="0"/>
      <w:marBottom w:val="0"/>
      <w:divBdr>
        <w:top w:val="none" w:sz="0" w:space="0" w:color="auto"/>
        <w:left w:val="none" w:sz="0" w:space="0" w:color="auto"/>
        <w:bottom w:val="none" w:sz="0" w:space="0" w:color="auto"/>
        <w:right w:val="none" w:sz="0" w:space="0" w:color="auto"/>
      </w:divBdr>
    </w:div>
    <w:div w:id="949431845">
      <w:bodyDiv w:val="1"/>
      <w:marLeft w:val="0"/>
      <w:marRight w:val="0"/>
      <w:marTop w:val="0"/>
      <w:marBottom w:val="0"/>
      <w:divBdr>
        <w:top w:val="none" w:sz="0" w:space="0" w:color="auto"/>
        <w:left w:val="none" w:sz="0" w:space="0" w:color="auto"/>
        <w:bottom w:val="none" w:sz="0" w:space="0" w:color="auto"/>
        <w:right w:val="none" w:sz="0" w:space="0" w:color="auto"/>
      </w:divBdr>
    </w:div>
    <w:div w:id="978923573">
      <w:bodyDiv w:val="1"/>
      <w:marLeft w:val="0"/>
      <w:marRight w:val="0"/>
      <w:marTop w:val="0"/>
      <w:marBottom w:val="0"/>
      <w:divBdr>
        <w:top w:val="none" w:sz="0" w:space="0" w:color="auto"/>
        <w:left w:val="none" w:sz="0" w:space="0" w:color="auto"/>
        <w:bottom w:val="none" w:sz="0" w:space="0" w:color="auto"/>
        <w:right w:val="none" w:sz="0" w:space="0" w:color="auto"/>
      </w:divBdr>
    </w:div>
    <w:div w:id="1051728905">
      <w:bodyDiv w:val="1"/>
      <w:marLeft w:val="0"/>
      <w:marRight w:val="0"/>
      <w:marTop w:val="0"/>
      <w:marBottom w:val="0"/>
      <w:divBdr>
        <w:top w:val="none" w:sz="0" w:space="0" w:color="auto"/>
        <w:left w:val="none" w:sz="0" w:space="0" w:color="auto"/>
        <w:bottom w:val="none" w:sz="0" w:space="0" w:color="auto"/>
        <w:right w:val="none" w:sz="0" w:space="0" w:color="auto"/>
      </w:divBdr>
      <w:divsChild>
        <w:div w:id="1777166281">
          <w:marLeft w:val="547"/>
          <w:marRight w:val="0"/>
          <w:marTop w:val="154"/>
          <w:marBottom w:val="0"/>
          <w:divBdr>
            <w:top w:val="none" w:sz="0" w:space="0" w:color="auto"/>
            <w:left w:val="none" w:sz="0" w:space="0" w:color="auto"/>
            <w:bottom w:val="none" w:sz="0" w:space="0" w:color="auto"/>
            <w:right w:val="none" w:sz="0" w:space="0" w:color="auto"/>
          </w:divBdr>
        </w:div>
      </w:divsChild>
    </w:div>
    <w:div w:id="1052071262">
      <w:bodyDiv w:val="1"/>
      <w:marLeft w:val="0"/>
      <w:marRight w:val="0"/>
      <w:marTop w:val="0"/>
      <w:marBottom w:val="0"/>
      <w:divBdr>
        <w:top w:val="none" w:sz="0" w:space="0" w:color="auto"/>
        <w:left w:val="none" w:sz="0" w:space="0" w:color="auto"/>
        <w:bottom w:val="none" w:sz="0" w:space="0" w:color="auto"/>
        <w:right w:val="none" w:sz="0" w:space="0" w:color="auto"/>
      </w:divBdr>
    </w:div>
    <w:div w:id="1355963026">
      <w:bodyDiv w:val="1"/>
      <w:marLeft w:val="0"/>
      <w:marRight w:val="0"/>
      <w:marTop w:val="0"/>
      <w:marBottom w:val="0"/>
      <w:divBdr>
        <w:top w:val="none" w:sz="0" w:space="0" w:color="auto"/>
        <w:left w:val="none" w:sz="0" w:space="0" w:color="auto"/>
        <w:bottom w:val="none" w:sz="0" w:space="0" w:color="auto"/>
        <w:right w:val="none" w:sz="0" w:space="0" w:color="auto"/>
      </w:divBdr>
    </w:div>
    <w:div w:id="1417939782">
      <w:bodyDiv w:val="1"/>
      <w:marLeft w:val="0"/>
      <w:marRight w:val="0"/>
      <w:marTop w:val="0"/>
      <w:marBottom w:val="0"/>
      <w:divBdr>
        <w:top w:val="none" w:sz="0" w:space="0" w:color="auto"/>
        <w:left w:val="none" w:sz="0" w:space="0" w:color="auto"/>
        <w:bottom w:val="none" w:sz="0" w:space="0" w:color="auto"/>
        <w:right w:val="none" w:sz="0" w:space="0" w:color="auto"/>
      </w:divBdr>
    </w:div>
    <w:div w:id="1501117462">
      <w:bodyDiv w:val="1"/>
      <w:marLeft w:val="0"/>
      <w:marRight w:val="0"/>
      <w:marTop w:val="0"/>
      <w:marBottom w:val="0"/>
      <w:divBdr>
        <w:top w:val="none" w:sz="0" w:space="0" w:color="auto"/>
        <w:left w:val="none" w:sz="0" w:space="0" w:color="auto"/>
        <w:bottom w:val="none" w:sz="0" w:space="0" w:color="auto"/>
        <w:right w:val="none" w:sz="0" w:space="0" w:color="auto"/>
      </w:divBdr>
    </w:div>
    <w:div w:id="1755936268">
      <w:bodyDiv w:val="1"/>
      <w:marLeft w:val="0"/>
      <w:marRight w:val="0"/>
      <w:marTop w:val="0"/>
      <w:marBottom w:val="0"/>
      <w:divBdr>
        <w:top w:val="none" w:sz="0" w:space="0" w:color="auto"/>
        <w:left w:val="none" w:sz="0" w:space="0" w:color="auto"/>
        <w:bottom w:val="none" w:sz="0" w:space="0" w:color="auto"/>
        <w:right w:val="none" w:sz="0" w:space="0" w:color="auto"/>
      </w:divBdr>
    </w:div>
    <w:div w:id="1830243072">
      <w:bodyDiv w:val="1"/>
      <w:marLeft w:val="0"/>
      <w:marRight w:val="0"/>
      <w:marTop w:val="0"/>
      <w:marBottom w:val="0"/>
      <w:divBdr>
        <w:top w:val="none" w:sz="0" w:space="0" w:color="auto"/>
        <w:left w:val="none" w:sz="0" w:space="0" w:color="auto"/>
        <w:bottom w:val="none" w:sz="0" w:space="0" w:color="auto"/>
        <w:right w:val="none" w:sz="0" w:space="0" w:color="auto"/>
      </w:divBdr>
    </w:div>
    <w:div w:id="2011325419">
      <w:bodyDiv w:val="1"/>
      <w:marLeft w:val="0"/>
      <w:marRight w:val="0"/>
      <w:marTop w:val="0"/>
      <w:marBottom w:val="0"/>
      <w:divBdr>
        <w:top w:val="none" w:sz="0" w:space="0" w:color="auto"/>
        <w:left w:val="none" w:sz="0" w:space="0" w:color="auto"/>
        <w:bottom w:val="none" w:sz="0" w:space="0" w:color="auto"/>
        <w:right w:val="none" w:sz="0" w:space="0" w:color="auto"/>
      </w:divBdr>
    </w:div>
    <w:div w:id="20956595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ivememphis-my.sharepoint.com/personal/ljtamang_memphis_edu/_layouts/15/guestaccess.aspx?guestaccesstoken=BqYGCcgKQe2mvNRP8xI+O/SfbFPO0n/yaVOG+SvqTM4=&amp;docid=2_114b47eafa07540ee88a75ba489b1dd8c&amp;rev=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6FCED-3DCF-DB4B-B8D6-98F0E3BD2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14</TotalTime>
  <Pages>2</Pages>
  <Words>461</Words>
  <Characters>2630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Lasang Jimba Tamang (ljtamang)</cp:lastModifiedBy>
  <cp:revision>3</cp:revision>
  <cp:lastPrinted>2006-05-07T23:03:00Z</cp:lastPrinted>
  <dcterms:created xsi:type="dcterms:W3CDTF">2017-02-15T06:00:00Z</dcterms:created>
  <dcterms:modified xsi:type="dcterms:W3CDTF">2017-03-30T00:00:00Z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c695051c-5878-3e13-852f-392b2ac57411</vt:lpwstr>
  </property>
  <property fmtid="{D5CDD505-2E9C-101B-9397-08002B2CF9AE}" pid="4" name="Mendeley Citation Style_1">
    <vt:lpwstr>http://www.zotero.org/styles/vancouver</vt:lpwstr>
  </property>
</Properties>
</file>